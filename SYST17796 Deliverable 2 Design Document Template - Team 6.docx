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83420160"/>
        <w:docPartObj>
          <w:docPartGallery w:val="Cover Pages"/>
          <w:docPartUnique/>
        </w:docPartObj>
      </w:sdtPr>
      <w:sdtContent>
        <w:p w14:paraId="79B9E6E5" w14:textId="06BE9E02" w:rsidR="00F70D42" w:rsidRDefault="00F70D42"/>
        <w:p w14:paraId="296E892D" w14:textId="4AC1C004" w:rsidR="00310AA5" w:rsidRDefault="00F70D42" w:rsidP="00310A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567E2BA" wp14:editId="6BABEEA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40BBF" w14:textId="510E53E0" w:rsidR="00F70D42" w:rsidRDefault="00D76EE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01E2B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01E2B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70D42">
                                      <w:rPr>
                                        <w:caps/>
                                        <w:color w:val="201E2B" w:themeColor="text2" w:themeShade="BF"/>
                                        <w:sz w:val="52"/>
                                        <w:szCs w:val="52"/>
                                      </w:rPr>
                                      <w:t xml:space="preserve">Deliverable </w:t>
                                    </w:r>
                                    <w:r w:rsidR="00310AA5">
                                      <w:rPr>
                                        <w:caps/>
                                        <w:color w:val="201E2B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283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23712E" w14:textId="450CA47C" w:rsidR="00F70D42" w:rsidRDefault="00E808D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2C283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283A" w:themeColor="text2"/>
                                        <w:sz w:val="36"/>
                                        <w:szCs w:val="36"/>
                                      </w:rPr>
                                      <w:t>Card Game: WAR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1567E2BA">
                    <v:stroke joinstyle="miter"/>
                    <v:path gradientshapeok="t" o:connecttype="rect"/>
                  </v:shapetype>
                  <v:shape id="Text Box 23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2Xw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">
                    <v:textbox inset="0,0,0,0">
                      <w:txbxContent>
                        <w:p w:rsidR="00F70D42" w:rsidRDefault="009510B0" w14:paraId="2A640BBF" w14:textId="510E53E0">
                          <w:pPr>
                            <w:pStyle w:val="NoSpacing"/>
                            <w:jc w:val="right"/>
                            <w:rPr>
                              <w:caps/>
                              <w:color w:val="201E2B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01E2B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70D42">
                                <w:rPr>
                                  <w:caps/>
                                  <w:color w:val="201E2B" w:themeColor="text2" w:themeShade="BF"/>
                                  <w:sz w:val="52"/>
                                  <w:szCs w:val="52"/>
                                </w:rPr>
                                <w:t xml:space="preserve">Deliverable </w:t>
                              </w:r>
                              <w:r w:rsidR="00310AA5">
                                <w:rPr>
                                  <w:caps/>
                                  <w:color w:val="201E2B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283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70D42" w:rsidRDefault="00E808D8" w14:paraId="5B23712E" w14:textId="450CA47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2C283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283A" w:themeColor="text2"/>
                                  <w:sz w:val="36"/>
                                  <w:szCs w:val="36"/>
                                </w:rPr>
                                <w:t>Card Game: WAR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0838EF1" wp14:editId="0606DAB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group id="Group 2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7E478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">
                    <v:rect id="Rectangle 115" style="position:absolute;width:2286;height:87820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/>
                    <v:rect id="Rectangle 116" style="position:absolute;top:89154;width:2286;height:2286;visibility:visible;mso-wrap-style:square;v-text-anchor:middle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sz w:val="18"/>
          <w:szCs w:val="18"/>
          <w:lang w:eastAsia="ja-JP"/>
        </w:rPr>
        <w:id w:val="1267502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4EE54" w14:textId="29CCE3FD" w:rsidR="00372CCD" w:rsidRDefault="00372CCD">
          <w:pPr>
            <w:pStyle w:val="TOCHeading"/>
          </w:pPr>
          <w:r>
            <w:t>Table of Contents</w:t>
          </w:r>
        </w:p>
        <w:p w14:paraId="2A04B357" w14:textId="3DAD71C9" w:rsidR="00F372F1" w:rsidRDefault="00372CC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:lang w:val="en-CA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2474893" w:history="1">
            <w:r w:rsidR="00F372F1" w:rsidRPr="00D83440">
              <w:rPr>
                <w:rStyle w:val="Hyperlink"/>
                <w:noProof/>
              </w:rPr>
              <w:t>Overview</w:t>
            </w:r>
            <w:r w:rsidR="00F372F1">
              <w:rPr>
                <w:noProof/>
                <w:webHidden/>
              </w:rPr>
              <w:tab/>
            </w:r>
            <w:r w:rsidR="00F372F1">
              <w:rPr>
                <w:noProof/>
                <w:webHidden/>
              </w:rPr>
              <w:fldChar w:fldCharType="begin"/>
            </w:r>
            <w:r w:rsidR="00F372F1">
              <w:rPr>
                <w:noProof/>
                <w:webHidden/>
              </w:rPr>
              <w:instrText xml:space="preserve"> PAGEREF _Toc172474893 \h </w:instrText>
            </w:r>
            <w:r w:rsidR="00F372F1">
              <w:rPr>
                <w:noProof/>
                <w:webHidden/>
              </w:rPr>
            </w:r>
            <w:r w:rsidR="00F372F1">
              <w:rPr>
                <w:noProof/>
                <w:webHidden/>
              </w:rPr>
              <w:fldChar w:fldCharType="separate"/>
            </w:r>
            <w:r w:rsidR="00F372F1">
              <w:rPr>
                <w:noProof/>
                <w:webHidden/>
              </w:rPr>
              <w:t>2</w:t>
            </w:r>
            <w:r w:rsidR="00F372F1">
              <w:rPr>
                <w:noProof/>
                <w:webHidden/>
              </w:rPr>
              <w:fldChar w:fldCharType="end"/>
            </w:r>
          </w:hyperlink>
        </w:p>
        <w:p w14:paraId="1160E4D4" w14:textId="77917A3C" w:rsidR="00F372F1" w:rsidRDefault="00D76EE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CA" w:eastAsia="en-GB"/>
              <w14:ligatures w14:val="standardContextual"/>
            </w:rPr>
          </w:pPr>
          <w:hyperlink w:anchor="_Toc172474894" w:history="1">
            <w:r w:rsidR="00F372F1" w:rsidRPr="00D83440">
              <w:rPr>
                <w:rStyle w:val="Hyperlink"/>
                <w:noProof/>
              </w:rPr>
              <w:t>1.</w:t>
            </w:r>
            <w:r w:rsidR="00F372F1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CA" w:eastAsia="en-GB"/>
                <w14:ligatures w14:val="standardContextual"/>
              </w:rPr>
              <w:tab/>
            </w:r>
            <w:r w:rsidR="00F372F1" w:rsidRPr="00D83440">
              <w:rPr>
                <w:rStyle w:val="Hyperlink"/>
                <w:noProof/>
              </w:rPr>
              <w:t>Project Background and Description</w:t>
            </w:r>
            <w:r w:rsidR="00F372F1">
              <w:rPr>
                <w:noProof/>
                <w:webHidden/>
              </w:rPr>
              <w:tab/>
            </w:r>
            <w:r w:rsidR="00F372F1">
              <w:rPr>
                <w:noProof/>
                <w:webHidden/>
              </w:rPr>
              <w:fldChar w:fldCharType="begin"/>
            </w:r>
            <w:r w:rsidR="00F372F1">
              <w:rPr>
                <w:noProof/>
                <w:webHidden/>
              </w:rPr>
              <w:instrText xml:space="preserve"> PAGEREF _Toc172474894 \h </w:instrText>
            </w:r>
            <w:r w:rsidR="00F372F1">
              <w:rPr>
                <w:noProof/>
                <w:webHidden/>
              </w:rPr>
            </w:r>
            <w:r w:rsidR="00F372F1">
              <w:rPr>
                <w:noProof/>
                <w:webHidden/>
              </w:rPr>
              <w:fldChar w:fldCharType="separate"/>
            </w:r>
            <w:r w:rsidR="00F372F1">
              <w:rPr>
                <w:noProof/>
                <w:webHidden/>
              </w:rPr>
              <w:t>2</w:t>
            </w:r>
            <w:r w:rsidR="00F372F1">
              <w:rPr>
                <w:noProof/>
                <w:webHidden/>
              </w:rPr>
              <w:fldChar w:fldCharType="end"/>
            </w:r>
          </w:hyperlink>
        </w:p>
        <w:p w14:paraId="4D3752C9" w14:textId="16EFFDE8" w:rsidR="00F372F1" w:rsidRDefault="00D76EEB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CA" w:eastAsia="en-GB"/>
              <w14:ligatures w14:val="standardContextual"/>
            </w:rPr>
          </w:pPr>
          <w:hyperlink w:anchor="_Toc172474895" w:history="1">
            <w:r w:rsidR="00F372F1" w:rsidRPr="00D83440">
              <w:rPr>
                <w:rStyle w:val="Hyperlink"/>
                <w:noProof/>
              </w:rPr>
              <w:t>2.</w:t>
            </w:r>
            <w:r w:rsidR="00F372F1">
              <w:rPr>
                <w:rFonts w:eastAsiaTheme="minorEastAsia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en-CA" w:eastAsia="en-GB"/>
                <w14:ligatures w14:val="standardContextual"/>
              </w:rPr>
              <w:tab/>
            </w:r>
            <w:r w:rsidR="00F372F1" w:rsidRPr="00D83440">
              <w:rPr>
                <w:rStyle w:val="Hyperlink"/>
                <w:noProof/>
              </w:rPr>
              <w:t>Design Considerations</w:t>
            </w:r>
            <w:r w:rsidR="00F372F1">
              <w:rPr>
                <w:noProof/>
                <w:webHidden/>
              </w:rPr>
              <w:tab/>
            </w:r>
            <w:r w:rsidR="00F372F1">
              <w:rPr>
                <w:noProof/>
                <w:webHidden/>
              </w:rPr>
              <w:fldChar w:fldCharType="begin"/>
            </w:r>
            <w:r w:rsidR="00F372F1">
              <w:rPr>
                <w:noProof/>
                <w:webHidden/>
              </w:rPr>
              <w:instrText xml:space="preserve"> PAGEREF _Toc172474895 \h </w:instrText>
            </w:r>
            <w:r w:rsidR="00F372F1">
              <w:rPr>
                <w:noProof/>
                <w:webHidden/>
              </w:rPr>
            </w:r>
            <w:r w:rsidR="00F372F1">
              <w:rPr>
                <w:noProof/>
                <w:webHidden/>
              </w:rPr>
              <w:fldChar w:fldCharType="separate"/>
            </w:r>
            <w:r w:rsidR="00F372F1">
              <w:rPr>
                <w:noProof/>
                <w:webHidden/>
              </w:rPr>
              <w:t>3</w:t>
            </w:r>
            <w:r w:rsidR="00F372F1">
              <w:rPr>
                <w:noProof/>
                <w:webHidden/>
              </w:rPr>
              <w:fldChar w:fldCharType="end"/>
            </w:r>
          </w:hyperlink>
        </w:p>
        <w:p w14:paraId="5E6FC495" w14:textId="5E98A7F1" w:rsidR="00F372F1" w:rsidRDefault="00D76E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CA" w:eastAsia="en-GB"/>
              <w14:ligatures w14:val="standardContextual"/>
            </w:rPr>
          </w:pPr>
          <w:hyperlink w:anchor="_Toc172474896" w:history="1">
            <w:r w:rsidR="00F372F1" w:rsidRPr="00D83440">
              <w:rPr>
                <w:rStyle w:val="Hyperlink"/>
                <w:noProof/>
              </w:rPr>
              <w:t>Figure 1</w:t>
            </w:r>
            <w:r w:rsidR="00F372F1">
              <w:rPr>
                <w:noProof/>
                <w:webHidden/>
              </w:rPr>
              <w:tab/>
            </w:r>
            <w:r w:rsidR="00F372F1">
              <w:rPr>
                <w:noProof/>
                <w:webHidden/>
              </w:rPr>
              <w:fldChar w:fldCharType="begin"/>
            </w:r>
            <w:r w:rsidR="00F372F1">
              <w:rPr>
                <w:noProof/>
                <w:webHidden/>
              </w:rPr>
              <w:instrText xml:space="preserve"> PAGEREF _Toc172474896 \h </w:instrText>
            </w:r>
            <w:r w:rsidR="00F372F1">
              <w:rPr>
                <w:noProof/>
                <w:webHidden/>
              </w:rPr>
            </w:r>
            <w:r w:rsidR="00F372F1">
              <w:rPr>
                <w:noProof/>
                <w:webHidden/>
              </w:rPr>
              <w:fldChar w:fldCharType="separate"/>
            </w:r>
            <w:r w:rsidR="00F372F1">
              <w:rPr>
                <w:noProof/>
                <w:webHidden/>
              </w:rPr>
              <w:t>3</w:t>
            </w:r>
            <w:r w:rsidR="00F372F1">
              <w:rPr>
                <w:noProof/>
                <w:webHidden/>
              </w:rPr>
              <w:fldChar w:fldCharType="end"/>
            </w:r>
          </w:hyperlink>
        </w:p>
        <w:p w14:paraId="00D560A0" w14:textId="066D81FC" w:rsidR="00F372F1" w:rsidRDefault="00D76E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CA" w:eastAsia="en-GB"/>
              <w14:ligatures w14:val="standardContextual"/>
            </w:rPr>
          </w:pPr>
          <w:hyperlink w:anchor="_Toc172474897" w:history="1">
            <w:r w:rsidR="00F372F1" w:rsidRPr="00D83440">
              <w:rPr>
                <w:rStyle w:val="Hyperlink"/>
                <w:noProof/>
              </w:rPr>
              <w:t>Associations:</w:t>
            </w:r>
            <w:r w:rsidR="00F372F1">
              <w:rPr>
                <w:noProof/>
                <w:webHidden/>
              </w:rPr>
              <w:tab/>
            </w:r>
            <w:r w:rsidR="00F372F1">
              <w:rPr>
                <w:noProof/>
                <w:webHidden/>
              </w:rPr>
              <w:fldChar w:fldCharType="begin"/>
            </w:r>
            <w:r w:rsidR="00F372F1">
              <w:rPr>
                <w:noProof/>
                <w:webHidden/>
              </w:rPr>
              <w:instrText xml:space="preserve"> PAGEREF _Toc172474897 \h </w:instrText>
            </w:r>
            <w:r w:rsidR="00F372F1">
              <w:rPr>
                <w:noProof/>
                <w:webHidden/>
              </w:rPr>
            </w:r>
            <w:r w:rsidR="00F372F1">
              <w:rPr>
                <w:noProof/>
                <w:webHidden/>
              </w:rPr>
              <w:fldChar w:fldCharType="separate"/>
            </w:r>
            <w:r w:rsidR="00F372F1">
              <w:rPr>
                <w:noProof/>
                <w:webHidden/>
              </w:rPr>
              <w:t>3</w:t>
            </w:r>
            <w:r w:rsidR="00F372F1">
              <w:rPr>
                <w:noProof/>
                <w:webHidden/>
              </w:rPr>
              <w:fldChar w:fldCharType="end"/>
            </w:r>
          </w:hyperlink>
        </w:p>
        <w:p w14:paraId="14E87B19" w14:textId="3027C183" w:rsidR="00F372F1" w:rsidRDefault="00D76E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CA" w:eastAsia="en-GB"/>
              <w14:ligatures w14:val="standardContextual"/>
            </w:rPr>
          </w:pPr>
          <w:hyperlink w:anchor="_Toc172474898" w:history="1">
            <w:r w:rsidR="00F372F1" w:rsidRPr="00D83440">
              <w:rPr>
                <w:rStyle w:val="Hyperlink"/>
                <w:noProof/>
              </w:rPr>
              <w:t>Multiplicities:</w:t>
            </w:r>
            <w:r w:rsidR="00F372F1">
              <w:rPr>
                <w:noProof/>
                <w:webHidden/>
              </w:rPr>
              <w:tab/>
            </w:r>
            <w:r w:rsidR="00F372F1">
              <w:rPr>
                <w:noProof/>
                <w:webHidden/>
              </w:rPr>
              <w:fldChar w:fldCharType="begin"/>
            </w:r>
            <w:r w:rsidR="00F372F1">
              <w:rPr>
                <w:noProof/>
                <w:webHidden/>
              </w:rPr>
              <w:instrText xml:space="preserve"> PAGEREF _Toc172474898 \h </w:instrText>
            </w:r>
            <w:r w:rsidR="00F372F1">
              <w:rPr>
                <w:noProof/>
                <w:webHidden/>
              </w:rPr>
            </w:r>
            <w:r w:rsidR="00F372F1">
              <w:rPr>
                <w:noProof/>
                <w:webHidden/>
              </w:rPr>
              <w:fldChar w:fldCharType="separate"/>
            </w:r>
            <w:r w:rsidR="00F372F1">
              <w:rPr>
                <w:noProof/>
                <w:webHidden/>
              </w:rPr>
              <w:t>4</w:t>
            </w:r>
            <w:r w:rsidR="00F372F1">
              <w:rPr>
                <w:noProof/>
                <w:webHidden/>
              </w:rPr>
              <w:fldChar w:fldCharType="end"/>
            </w:r>
          </w:hyperlink>
        </w:p>
        <w:p w14:paraId="35C71E90" w14:textId="37CA91CF" w:rsidR="00F372F1" w:rsidRDefault="00D76E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CA" w:eastAsia="en-GB"/>
              <w14:ligatures w14:val="standardContextual"/>
            </w:rPr>
          </w:pPr>
          <w:hyperlink w:anchor="_Toc172474899" w:history="1">
            <w:r w:rsidR="00F372F1" w:rsidRPr="00D83440">
              <w:rPr>
                <w:rStyle w:val="Hyperlink"/>
                <w:noProof/>
              </w:rPr>
              <w:t>Design Choices:</w:t>
            </w:r>
            <w:r w:rsidR="00F372F1">
              <w:rPr>
                <w:noProof/>
                <w:webHidden/>
              </w:rPr>
              <w:tab/>
            </w:r>
            <w:r w:rsidR="00F372F1">
              <w:rPr>
                <w:noProof/>
                <w:webHidden/>
              </w:rPr>
              <w:fldChar w:fldCharType="begin"/>
            </w:r>
            <w:r w:rsidR="00F372F1">
              <w:rPr>
                <w:noProof/>
                <w:webHidden/>
              </w:rPr>
              <w:instrText xml:space="preserve"> PAGEREF _Toc172474899 \h </w:instrText>
            </w:r>
            <w:r w:rsidR="00F372F1">
              <w:rPr>
                <w:noProof/>
                <w:webHidden/>
              </w:rPr>
            </w:r>
            <w:r w:rsidR="00F372F1">
              <w:rPr>
                <w:noProof/>
                <w:webHidden/>
              </w:rPr>
              <w:fldChar w:fldCharType="separate"/>
            </w:r>
            <w:r w:rsidR="00F372F1">
              <w:rPr>
                <w:noProof/>
                <w:webHidden/>
              </w:rPr>
              <w:t>4</w:t>
            </w:r>
            <w:r w:rsidR="00F372F1">
              <w:rPr>
                <w:noProof/>
                <w:webHidden/>
              </w:rPr>
              <w:fldChar w:fldCharType="end"/>
            </w:r>
          </w:hyperlink>
        </w:p>
        <w:p w14:paraId="32EC4D4C" w14:textId="4BC87560" w:rsidR="00F372F1" w:rsidRDefault="00D76EE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CA" w:eastAsia="en-GB"/>
              <w14:ligatures w14:val="standardContextual"/>
            </w:rPr>
          </w:pPr>
          <w:hyperlink w:anchor="_Toc172474900" w:history="1">
            <w:r w:rsidR="00F372F1" w:rsidRPr="00D83440">
              <w:rPr>
                <w:rStyle w:val="Hyperlink"/>
                <w:noProof/>
              </w:rPr>
              <w:t>Game Rules</w:t>
            </w:r>
            <w:r w:rsidR="00F372F1">
              <w:rPr>
                <w:noProof/>
                <w:webHidden/>
              </w:rPr>
              <w:tab/>
            </w:r>
            <w:r w:rsidR="00F372F1">
              <w:rPr>
                <w:noProof/>
                <w:webHidden/>
              </w:rPr>
              <w:fldChar w:fldCharType="begin"/>
            </w:r>
            <w:r w:rsidR="00F372F1">
              <w:rPr>
                <w:noProof/>
                <w:webHidden/>
              </w:rPr>
              <w:instrText xml:space="preserve"> PAGEREF _Toc172474900 \h </w:instrText>
            </w:r>
            <w:r w:rsidR="00F372F1">
              <w:rPr>
                <w:noProof/>
                <w:webHidden/>
              </w:rPr>
            </w:r>
            <w:r w:rsidR="00F372F1">
              <w:rPr>
                <w:noProof/>
                <w:webHidden/>
              </w:rPr>
              <w:fldChar w:fldCharType="separate"/>
            </w:r>
            <w:r w:rsidR="00F372F1">
              <w:rPr>
                <w:noProof/>
                <w:webHidden/>
              </w:rPr>
              <w:t>5</w:t>
            </w:r>
            <w:r w:rsidR="00F372F1">
              <w:rPr>
                <w:noProof/>
                <w:webHidden/>
              </w:rPr>
              <w:fldChar w:fldCharType="end"/>
            </w:r>
          </w:hyperlink>
        </w:p>
        <w:p w14:paraId="7202A414" w14:textId="2E5E29A3" w:rsidR="00F372F1" w:rsidRDefault="00372CCD" w:rsidP="00F372F1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  <w:p w14:paraId="5D07DF16" w14:textId="522EB8CD" w:rsidR="00372CCD" w:rsidRDefault="00D76EEB"/>
      </w:sdtContent>
    </w:sdt>
    <w:p w14:paraId="6EE02F65" w14:textId="77777777" w:rsidR="00372CCD" w:rsidRDefault="00372CCD">
      <w:pPr>
        <w:rPr>
          <w:rFonts w:asciiTheme="majorHAnsi" w:eastAsiaTheme="majorEastAsia" w:hAnsiTheme="majorHAnsi" w:cstheme="majorBidi"/>
          <w:caps/>
          <w:color w:val="1F4E79" w:themeColor="accent1" w:themeShade="80"/>
          <w:kern w:val="28"/>
          <w:sz w:val="38"/>
        </w:rPr>
      </w:pPr>
      <w:r>
        <w:br w:type="page"/>
      </w:r>
    </w:p>
    <w:p w14:paraId="64B93BDA" w14:textId="6986AE78" w:rsidR="00162F72" w:rsidRDefault="0073326A" w:rsidP="00162F72">
      <w:pPr>
        <w:pStyle w:val="Title"/>
      </w:pPr>
      <w:r>
        <w:t xml:space="preserve">syst 17796 Deliverable </w:t>
      </w:r>
      <w:r w:rsidR="00310AA5">
        <w:t>2</w:t>
      </w:r>
      <w:r>
        <w:t xml:space="preserve"> </w:t>
      </w:r>
    </w:p>
    <w:p w14:paraId="67A9C185" w14:textId="61A40852" w:rsidR="00C85870" w:rsidRPr="00162F72" w:rsidRDefault="00734960" w:rsidP="00162F72">
      <w:pPr>
        <w:pStyle w:val="Title"/>
      </w:pPr>
      <w:r w:rsidRPr="00162F72">
        <w:rPr>
          <w:caps w:val="0"/>
          <w:color w:val="F3866C" w:themeColor="accent4"/>
        </w:rPr>
        <w:t>DESIGN DOCUMENT TEMPLATE</w:t>
      </w:r>
    </w:p>
    <w:p w14:paraId="7671E740" w14:textId="1B42B88A" w:rsidR="00C85870" w:rsidRDefault="00C85870">
      <w:pPr>
        <w:pStyle w:val="Subtitle"/>
      </w:pPr>
    </w:p>
    <w:p w14:paraId="0AC17D96" w14:textId="77777777" w:rsidR="00C85870" w:rsidRPr="00162F72" w:rsidRDefault="00735866" w:rsidP="006545FD">
      <w:pPr>
        <w:pStyle w:val="Heading1"/>
        <w:rPr>
          <w:color w:val="F3866C" w:themeColor="accent4"/>
        </w:rPr>
      </w:pPr>
      <w:bookmarkStart w:id="0" w:name="_Toc172474893"/>
      <w:r w:rsidRPr="00162F72">
        <w:rPr>
          <w:color w:val="F3866C" w:themeColor="accent4"/>
        </w:rPr>
        <w:t>Overview</w:t>
      </w:r>
      <w:bookmarkEnd w:id="0"/>
    </w:p>
    <w:p w14:paraId="29D68E03" w14:textId="1249992A" w:rsidR="00D50248" w:rsidRDefault="00735866" w:rsidP="00D50248">
      <w:pPr>
        <w:pStyle w:val="Heading2"/>
      </w:pPr>
      <w:bookmarkStart w:id="1" w:name="_Toc172474894"/>
      <w:r>
        <w:t>Project Background and Description</w:t>
      </w:r>
      <w:bookmarkEnd w:id="1"/>
    </w:p>
    <w:p w14:paraId="70ABBA50" w14:textId="220B3B9B" w:rsidR="00AC14CB" w:rsidRPr="00693D52" w:rsidRDefault="00E27793" w:rsidP="0096188A">
      <w:pPr>
        <w:jc w:val="both"/>
        <w:rPr>
          <w:sz w:val="24"/>
          <w:szCs w:val="24"/>
        </w:rPr>
      </w:pPr>
      <w:r w:rsidRPr="00693D52">
        <w:rPr>
          <w:sz w:val="24"/>
          <w:szCs w:val="24"/>
        </w:rPr>
        <w:t>To recap, the card</w:t>
      </w:r>
      <w:r w:rsidR="00E91528" w:rsidRPr="00693D52">
        <w:rPr>
          <w:sz w:val="24"/>
          <w:szCs w:val="24"/>
        </w:rPr>
        <w:t xml:space="preserve"> game</w:t>
      </w:r>
      <w:r w:rsidRPr="00693D52">
        <w:rPr>
          <w:sz w:val="24"/>
          <w:szCs w:val="24"/>
        </w:rPr>
        <w:t xml:space="preserve"> that </w:t>
      </w:r>
      <w:r w:rsidR="00E91528" w:rsidRPr="00693D52">
        <w:rPr>
          <w:sz w:val="24"/>
          <w:szCs w:val="24"/>
        </w:rPr>
        <w:t>our</w:t>
      </w:r>
      <w:r w:rsidRPr="00693D52">
        <w:rPr>
          <w:sz w:val="24"/>
          <w:szCs w:val="24"/>
        </w:rPr>
        <w:t xml:space="preserve"> team has chosen is called War.</w:t>
      </w:r>
      <w:r w:rsidR="00E91528" w:rsidRPr="00693D52">
        <w:rPr>
          <w:sz w:val="24"/>
          <w:szCs w:val="24"/>
        </w:rPr>
        <w:t xml:space="preserve"> </w:t>
      </w:r>
      <w:r w:rsidR="00BE4DF6" w:rsidRPr="00693D52">
        <w:rPr>
          <w:sz w:val="24"/>
          <w:szCs w:val="24"/>
        </w:rPr>
        <w:t xml:space="preserve">The interface of the game </w:t>
      </w:r>
      <w:r w:rsidR="00016AFB" w:rsidRPr="00693D52">
        <w:rPr>
          <w:sz w:val="24"/>
          <w:szCs w:val="24"/>
        </w:rPr>
        <w:t xml:space="preserve">starts by displaying the </w:t>
      </w:r>
      <w:r w:rsidR="00BE4DF6" w:rsidRPr="00693D52">
        <w:rPr>
          <w:sz w:val="24"/>
          <w:szCs w:val="24"/>
        </w:rPr>
        <w:t xml:space="preserve">title and then it proceeds to prompt the user </w:t>
      </w:r>
      <w:r w:rsidR="00E909ED" w:rsidRPr="00693D52">
        <w:rPr>
          <w:sz w:val="24"/>
          <w:szCs w:val="24"/>
        </w:rPr>
        <w:t>whether</w:t>
      </w:r>
      <w:r w:rsidR="00BE4DF6" w:rsidRPr="00693D52">
        <w:rPr>
          <w:sz w:val="24"/>
          <w:szCs w:val="24"/>
        </w:rPr>
        <w:t xml:space="preserve"> they would like to play the game. If </w:t>
      </w:r>
      <w:r w:rsidR="00E909ED" w:rsidRPr="00693D52">
        <w:rPr>
          <w:sz w:val="24"/>
          <w:szCs w:val="24"/>
        </w:rPr>
        <w:t xml:space="preserve">yes, the user is then </w:t>
      </w:r>
      <w:r w:rsidR="006D2C4C" w:rsidRPr="00693D52">
        <w:rPr>
          <w:sz w:val="24"/>
          <w:szCs w:val="24"/>
        </w:rPr>
        <w:t xml:space="preserve">prompted for a username. </w:t>
      </w:r>
      <w:r w:rsidR="00792F45" w:rsidRPr="00693D52">
        <w:rPr>
          <w:sz w:val="24"/>
          <w:szCs w:val="24"/>
        </w:rPr>
        <w:t>After</w:t>
      </w:r>
      <w:r w:rsidR="00FE30EA" w:rsidRPr="00693D52">
        <w:rPr>
          <w:sz w:val="24"/>
          <w:szCs w:val="24"/>
        </w:rPr>
        <w:t xml:space="preserve"> the username input</w:t>
      </w:r>
      <w:r w:rsidR="00792F45" w:rsidRPr="00693D52">
        <w:rPr>
          <w:sz w:val="24"/>
          <w:szCs w:val="24"/>
        </w:rPr>
        <w:t xml:space="preserve">, the user is notified that the deck has been assigned </w:t>
      </w:r>
      <w:r w:rsidR="00E66E85" w:rsidRPr="00693D52">
        <w:rPr>
          <w:sz w:val="24"/>
          <w:szCs w:val="24"/>
        </w:rPr>
        <w:t>to them, and the CPU, which insinuates that the deck was evenly split into two.</w:t>
      </w:r>
      <w:r w:rsidR="005772F5" w:rsidRPr="00693D52">
        <w:rPr>
          <w:sz w:val="24"/>
          <w:szCs w:val="24"/>
        </w:rPr>
        <w:t xml:space="preserve"> Otherwise, the player is greeted with a goodbye message. </w:t>
      </w:r>
      <w:r w:rsidR="00B61FCA" w:rsidRPr="00693D52">
        <w:rPr>
          <w:sz w:val="24"/>
          <w:szCs w:val="24"/>
        </w:rPr>
        <w:t xml:space="preserve">Thus far, we </w:t>
      </w:r>
      <w:r w:rsidR="0074712A" w:rsidRPr="00693D52">
        <w:rPr>
          <w:sz w:val="24"/>
          <w:szCs w:val="24"/>
        </w:rPr>
        <w:t>can</w:t>
      </w:r>
      <w:r w:rsidR="00B61FCA" w:rsidRPr="00693D52">
        <w:rPr>
          <w:sz w:val="24"/>
          <w:szCs w:val="24"/>
        </w:rPr>
        <w:t xml:space="preserve"> see the cards for both player</w:t>
      </w:r>
      <w:r w:rsidR="00DE7D95" w:rsidRPr="00693D52">
        <w:rPr>
          <w:sz w:val="24"/>
          <w:szCs w:val="24"/>
        </w:rPr>
        <w:t>s</w:t>
      </w:r>
      <w:r w:rsidR="007102D2" w:rsidRPr="00693D52">
        <w:rPr>
          <w:sz w:val="24"/>
          <w:szCs w:val="24"/>
        </w:rPr>
        <w:t xml:space="preserve"> </w:t>
      </w:r>
      <w:r w:rsidR="002B2221" w:rsidRPr="00693D52">
        <w:rPr>
          <w:sz w:val="24"/>
          <w:szCs w:val="24"/>
        </w:rPr>
        <w:t xml:space="preserve">and the game ends. </w:t>
      </w:r>
      <w:r w:rsidR="000E7729" w:rsidRPr="00693D52">
        <w:rPr>
          <w:sz w:val="24"/>
          <w:szCs w:val="24"/>
        </w:rPr>
        <w:t xml:space="preserve"> </w:t>
      </w:r>
    </w:p>
    <w:p w14:paraId="4BC3B983" w14:textId="303B84B7" w:rsidR="0096188A" w:rsidRPr="00693D52" w:rsidRDefault="0096188A" w:rsidP="0096188A">
      <w:pPr>
        <w:jc w:val="both"/>
        <w:rPr>
          <w:sz w:val="24"/>
          <w:szCs w:val="24"/>
        </w:rPr>
      </w:pPr>
      <w:r w:rsidRPr="00693D52">
        <w:rPr>
          <w:sz w:val="24"/>
          <w:szCs w:val="24"/>
        </w:rPr>
        <w:t xml:space="preserve">Analyzing </w:t>
      </w:r>
      <w:r w:rsidR="00262349" w:rsidRPr="00693D52">
        <w:rPr>
          <w:sz w:val="24"/>
          <w:szCs w:val="24"/>
        </w:rPr>
        <w:t>the code that we currently have,</w:t>
      </w:r>
      <w:r w:rsidR="00756E4F" w:rsidRPr="00693D52">
        <w:rPr>
          <w:sz w:val="24"/>
          <w:szCs w:val="24"/>
        </w:rPr>
        <w:t xml:space="preserve"> a handful </w:t>
      </w:r>
      <w:r w:rsidR="00215F44" w:rsidRPr="00693D52">
        <w:rPr>
          <w:sz w:val="24"/>
          <w:szCs w:val="24"/>
        </w:rPr>
        <w:t xml:space="preserve">of the classes from the </w:t>
      </w:r>
      <w:proofErr w:type="spellStart"/>
      <w:r w:rsidR="00215F44" w:rsidRPr="00693D52">
        <w:rPr>
          <w:sz w:val="24"/>
          <w:szCs w:val="24"/>
        </w:rPr>
        <w:t>ProjectStarterCode</w:t>
      </w:r>
      <w:proofErr w:type="spellEnd"/>
      <w:r w:rsidR="00215F44" w:rsidRPr="00693D52">
        <w:rPr>
          <w:sz w:val="24"/>
          <w:szCs w:val="24"/>
        </w:rPr>
        <w:t xml:space="preserve"> folder </w:t>
      </w:r>
      <w:r w:rsidR="00887290" w:rsidRPr="00693D52">
        <w:rPr>
          <w:sz w:val="24"/>
          <w:szCs w:val="24"/>
        </w:rPr>
        <w:t>were carried over and built on top of</w:t>
      </w:r>
      <w:r w:rsidR="00BA6564" w:rsidRPr="00693D52">
        <w:rPr>
          <w:sz w:val="24"/>
          <w:szCs w:val="24"/>
        </w:rPr>
        <w:t xml:space="preserve">. </w:t>
      </w:r>
      <w:r w:rsidR="008E1B99" w:rsidRPr="00693D52">
        <w:rPr>
          <w:sz w:val="24"/>
          <w:szCs w:val="24"/>
        </w:rPr>
        <w:t>Classes such as Deck, Rank, Suit</w:t>
      </w:r>
      <w:r w:rsidR="00CA4C10" w:rsidRPr="00693D52">
        <w:rPr>
          <w:sz w:val="24"/>
          <w:szCs w:val="24"/>
        </w:rPr>
        <w:t>, Main and Message are new additions</w:t>
      </w:r>
      <w:r w:rsidR="00EC7A33" w:rsidRPr="00693D52">
        <w:rPr>
          <w:sz w:val="24"/>
          <w:szCs w:val="24"/>
        </w:rPr>
        <w:t xml:space="preserve">. </w:t>
      </w:r>
      <w:r w:rsidR="002733E6" w:rsidRPr="00693D52">
        <w:rPr>
          <w:sz w:val="24"/>
          <w:szCs w:val="24"/>
        </w:rPr>
        <w:t xml:space="preserve">The mentioned classes allow us </w:t>
      </w:r>
      <w:r w:rsidR="00C208C2" w:rsidRPr="00693D52">
        <w:rPr>
          <w:sz w:val="24"/>
          <w:szCs w:val="24"/>
        </w:rPr>
        <w:t>to create</w:t>
      </w:r>
      <w:r w:rsidR="00874A16" w:rsidRPr="00693D52">
        <w:rPr>
          <w:sz w:val="24"/>
          <w:szCs w:val="24"/>
        </w:rPr>
        <w:t xml:space="preserve"> suitable methods and variables </w:t>
      </w:r>
      <w:r w:rsidR="00C208C2" w:rsidRPr="00693D52">
        <w:rPr>
          <w:sz w:val="24"/>
          <w:szCs w:val="24"/>
        </w:rPr>
        <w:t xml:space="preserve">that do not interrupt </w:t>
      </w:r>
      <w:r w:rsidR="00EF0BF2" w:rsidRPr="00693D52">
        <w:rPr>
          <w:sz w:val="24"/>
          <w:szCs w:val="24"/>
        </w:rPr>
        <w:t>other classes.</w:t>
      </w:r>
      <w:r w:rsidR="00874A16" w:rsidRPr="00693D52">
        <w:rPr>
          <w:sz w:val="24"/>
          <w:szCs w:val="24"/>
        </w:rPr>
        <w:t xml:space="preserve"> </w:t>
      </w:r>
      <w:r w:rsidR="0093034B" w:rsidRPr="00693D52">
        <w:rPr>
          <w:sz w:val="24"/>
          <w:szCs w:val="24"/>
        </w:rPr>
        <w:t xml:space="preserve"> </w:t>
      </w:r>
      <w:r w:rsidR="00D033F8">
        <w:rPr>
          <w:sz w:val="24"/>
          <w:szCs w:val="24"/>
        </w:rPr>
        <w:t>SSSS</w:t>
      </w:r>
    </w:p>
    <w:p w14:paraId="35A7DE78" w14:textId="2699EF23" w:rsidR="00C85870" w:rsidRDefault="00310AA5">
      <w:pPr>
        <w:pStyle w:val="Heading2"/>
      </w:pPr>
      <w:bookmarkStart w:id="2" w:name="_Toc172474895"/>
      <w:r>
        <w:t>Design Considerations</w:t>
      </w:r>
      <w:bookmarkEnd w:id="2"/>
      <w:r>
        <w:t xml:space="preserve"> </w:t>
      </w:r>
    </w:p>
    <w:p w14:paraId="19AA4D1F" w14:textId="77777777" w:rsidR="00372CCD" w:rsidRDefault="23EDBE8B" w:rsidP="00372CCD">
      <w:pPr>
        <w:keepNext/>
        <w:spacing w:before="240"/>
        <w:jc w:val="both"/>
      </w:pPr>
      <w:r>
        <w:rPr>
          <w:noProof/>
        </w:rPr>
        <w:drawing>
          <wp:inline distT="0" distB="0" distL="0" distR="0" wp14:anchorId="107BF611" wp14:editId="52C764E0">
            <wp:extent cx="5810248" cy="5943600"/>
            <wp:effectExtent l="0" t="0" r="0" b="0"/>
            <wp:docPr id="1119167603" name="Picture 1119167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F62A" w14:textId="0FBA91A3" w:rsidR="23EDBE8B" w:rsidRDefault="00372CCD" w:rsidP="00F372F1">
      <w:pPr>
        <w:pStyle w:val="Caption"/>
        <w:jc w:val="both"/>
        <w:outlineLvl w:val="2"/>
      </w:pPr>
      <w:bookmarkStart w:id="3" w:name="_Toc172474568"/>
      <w:bookmarkStart w:id="4" w:name="_Toc1724748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bookmarkEnd w:id="3"/>
      <w:bookmarkEnd w:id="4"/>
      <w:r>
        <w:fldChar w:fldCharType="end"/>
      </w:r>
    </w:p>
    <w:p w14:paraId="40BBC7A9" w14:textId="77777777" w:rsidR="00372CCD" w:rsidRDefault="00372CCD" w:rsidP="00693D52">
      <w:pPr>
        <w:jc w:val="both"/>
        <w:rPr>
          <w:sz w:val="24"/>
          <w:szCs w:val="24"/>
          <w:u w:val="single"/>
        </w:rPr>
      </w:pPr>
    </w:p>
    <w:p w14:paraId="205845BC" w14:textId="0371D317" w:rsidR="00E5740A" w:rsidRPr="00693D52" w:rsidRDefault="00D50248" w:rsidP="00F372F1">
      <w:pPr>
        <w:pStyle w:val="Heading3"/>
      </w:pPr>
      <w:bookmarkStart w:id="5" w:name="_Toc172474897"/>
      <w:r w:rsidRPr="00693D52">
        <w:rPr>
          <w:u w:val="single"/>
        </w:rPr>
        <w:t>Associations</w:t>
      </w:r>
      <w:r w:rsidRPr="00693D52">
        <w:t>:</w:t>
      </w:r>
      <w:bookmarkEnd w:id="5"/>
    </w:p>
    <w:p w14:paraId="5F2BBDAD" w14:textId="471A7EBF" w:rsidR="00D50248" w:rsidRPr="00693D52" w:rsidRDefault="6E84D92A" w:rsidP="1EFEB2C8">
      <w:pPr>
        <w:pStyle w:val="ListParagraph"/>
        <w:jc w:val="both"/>
        <w:rPr>
          <w:b/>
          <w:bCs/>
          <w:sz w:val="24"/>
          <w:szCs w:val="24"/>
        </w:rPr>
      </w:pPr>
      <w:r w:rsidRPr="1EFEB2C8">
        <w:rPr>
          <w:b/>
          <w:bCs/>
          <w:sz w:val="24"/>
          <w:szCs w:val="24"/>
        </w:rPr>
        <w:t>Game and Player:</w:t>
      </w:r>
    </w:p>
    <w:p w14:paraId="3C41493A" w14:textId="0168B2C7" w:rsidR="00D50248" w:rsidRPr="00693D52" w:rsidRDefault="6E84D92A" w:rsidP="1EFEB2C8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1EFEB2C8">
        <w:rPr>
          <w:b/>
          <w:bCs/>
          <w:sz w:val="24"/>
          <w:szCs w:val="24"/>
        </w:rPr>
        <w:t>Type of Association:</w:t>
      </w:r>
      <w:r w:rsidRPr="1EFEB2C8">
        <w:rPr>
          <w:sz w:val="24"/>
          <w:szCs w:val="24"/>
        </w:rPr>
        <w:t xml:space="preserve"> Aggregation</w:t>
      </w:r>
    </w:p>
    <w:p w14:paraId="27367E0A" w14:textId="13D9D1F3" w:rsidR="00D50248" w:rsidRPr="00693D52" w:rsidRDefault="6E84D92A" w:rsidP="1EFEB2C8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1EFEB2C8">
        <w:rPr>
          <w:b/>
          <w:bCs/>
          <w:sz w:val="24"/>
          <w:szCs w:val="24"/>
        </w:rPr>
        <w:t>Description:</w:t>
      </w:r>
      <w:r w:rsidRPr="1EFEB2C8">
        <w:rPr>
          <w:sz w:val="24"/>
          <w:szCs w:val="24"/>
        </w:rPr>
        <w:t xml:space="preserve"> A Game involves two Player objects. The players can exist independently of the game.</w:t>
      </w:r>
    </w:p>
    <w:p w14:paraId="2FC42538" w14:textId="51F289A3" w:rsidR="00D50248" w:rsidRPr="00693D52" w:rsidRDefault="00D50248" w:rsidP="1EFEB2C8">
      <w:pPr>
        <w:pStyle w:val="ListParagraph"/>
        <w:spacing w:after="0"/>
        <w:rPr>
          <w:b/>
          <w:bCs/>
          <w:sz w:val="24"/>
          <w:szCs w:val="24"/>
        </w:rPr>
      </w:pPr>
    </w:p>
    <w:p w14:paraId="7C829B48" w14:textId="5CA39F2D" w:rsidR="00D50248" w:rsidRPr="00693D52" w:rsidRDefault="6E84D92A" w:rsidP="1EFEB2C8">
      <w:pPr>
        <w:pStyle w:val="ListParagraph"/>
        <w:spacing w:after="0"/>
        <w:rPr>
          <w:b/>
          <w:bCs/>
          <w:sz w:val="24"/>
          <w:szCs w:val="24"/>
        </w:rPr>
      </w:pPr>
      <w:r w:rsidRPr="1EFEB2C8">
        <w:rPr>
          <w:b/>
          <w:bCs/>
          <w:sz w:val="24"/>
          <w:szCs w:val="24"/>
        </w:rPr>
        <w:t>Deck and Card:</w:t>
      </w:r>
    </w:p>
    <w:p w14:paraId="14381892" w14:textId="43976BFE" w:rsidR="00D50248" w:rsidRPr="00693D52" w:rsidRDefault="6E84D92A" w:rsidP="1EFEB2C8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1EFEB2C8">
        <w:rPr>
          <w:b/>
          <w:bCs/>
          <w:sz w:val="24"/>
          <w:szCs w:val="24"/>
        </w:rPr>
        <w:t>Type of Association:</w:t>
      </w:r>
      <w:r w:rsidRPr="1EFEB2C8">
        <w:rPr>
          <w:sz w:val="24"/>
          <w:szCs w:val="24"/>
        </w:rPr>
        <w:t xml:space="preserve"> Composition</w:t>
      </w:r>
    </w:p>
    <w:p w14:paraId="0A3CE12B" w14:textId="41728769" w:rsidR="00D50248" w:rsidRPr="00693D52" w:rsidRDefault="6E84D92A" w:rsidP="1EFEB2C8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1EFEB2C8">
        <w:rPr>
          <w:b/>
          <w:bCs/>
          <w:sz w:val="24"/>
          <w:szCs w:val="24"/>
        </w:rPr>
        <w:t>Description:</w:t>
      </w:r>
      <w:r w:rsidRPr="1EFEB2C8">
        <w:rPr>
          <w:sz w:val="24"/>
          <w:szCs w:val="24"/>
        </w:rPr>
        <w:t xml:space="preserve"> A Deck is composed of multiple Card objects. If the deck is destroyed, the cards within it are also destroyed.</w:t>
      </w:r>
    </w:p>
    <w:p w14:paraId="5F88E47B" w14:textId="2AD859ED" w:rsidR="00D50248" w:rsidRPr="00693D52" w:rsidRDefault="00D50248" w:rsidP="1EFEB2C8">
      <w:pPr>
        <w:pStyle w:val="ListParagraph"/>
        <w:jc w:val="both"/>
        <w:rPr>
          <w:sz w:val="24"/>
          <w:szCs w:val="24"/>
        </w:rPr>
      </w:pPr>
    </w:p>
    <w:p w14:paraId="420380EF" w14:textId="32C07CD6" w:rsidR="00D50248" w:rsidRPr="00693D52" w:rsidRDefault="00D50248" w:rsidP="00F372F1">
      <w:pPr>
        <w:pStyle w:val="Heading3"/>
      </w:pPr>
      <w:bookmarkStart w:id="6" w:name="_Toc172474898"/>
      <w:r w:rsidRPr="1EFEB2C8">
        <w:rPr>
          <w:u w:val="single"/>
        </w:rPr>
        <w:t>Multiplicities</w:t>
      </w:r>
      <w:r w:rsidRPr="1EFEB2C8">
        <w:t>:</w:t>
      </w:r>
      <w:bookmarkEnd w:id="6"/>
      <w:r w:rsidRPr="1EFEB2C8">
        <w:t xml:space="preserve"> </w:t>
      </w:r>
    </w:p>
    <w:p w14:paraId="53DF3B70" w14:textId="3588D987" w:rsidR="2F53FB34" w:rsidRDefault="4EAE431C" w:rsidP="2F53FB34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1EFEB2C8">
        <w:rPr>
          <w:b/>
          <w:bCs/>
          <w:sz w:val="24"/>
          <w:szCs w:val="24"/>
        </w:rPr>
        <w:t xml:space="preserve">From Game to Player: </w:t>
      </w:r>
      <w:r w:rsidRPr="1EFEB2C8">
        <w:rPr>
          <w:sz w:val="24"/>
          <w:szCs w:val="24"/>
        </w:rPr>
        <w:t>1 Game involves exactly 2 Players (2)</w:t>
      </w:r>
    </w:p>
    <w:p w14:paraId="0D535B10" w14:textId="3BC7AE58" w:rsidR="2F53FB34" w:rsidRDefault="4EAE431C" w:rsidP="1EFEB2C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1EFEB2C8">
        <w:rPr>
          <w:b/>
          <w:bCs/>
          <w:sz w:val="24"/>
          <w:szCs w:val="24"/>
        </w:rPr>
        <w:t>From Player to Game:</w:t>
      </w:r>
      <w:r w:rsidRPr="1EFEB2C8">
        <w:rPr>
          <w:sz w:val="24"/>
          <w:szCs w:val="24"/>
        </w:rPr>
        <w:t xml:space="preserve"> A Player can be involved in zero or more Games (0..*)</w:t>
      </w:r>
    </w:p>
    <w:p w14:paraId="0A5F3C74" w14:textId="339D6875" w:rsidR="2F53FB34" w:rsidRDefault="66EDCDE3" w:rsidP="1EFEB2C8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1EFEB2C8">
        <w:rPr>
          <w:b/>
          <w:bCs/>
          <w:sz w:val="24"/>
          <w:szCs w:val="24"/>
        </w:rPr>
        <w:t>From Deck to Card:</w:t>
      </w:r>
      <w:r w:rsidRPr="1EFEB2C8">
        <w:rPr>
          <w:sz w:val="24"/>
          <w:szCs w:val="24"/>
        </w:rPr>
        <w:t xml:space="preserve"> 1 Deck contains zero or more Cards (0..*)</w:t>
      </w:r>
    </w:p>
    <w:p w14:paraId="1BF3D636" w14:textId="48A8E817" w:rsidR="2F53FB34" w:rsidRDefault="66EDCDE3" w:rsidP="1EFEB2C8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1EFEB2C8">
        <w:rPr>
          <w:b/>
          <w:bCs/>
          <w:sz w:val="24"/>
          <w:szCs w:val="24"/>
        </w:rPr>
        <w:t>From Card to Deck:</w:t>
      </w:r>
      <w:r w:rsidRPr="1EFEB2C8">
        <w:rPr>
          <w:sz w:val="24"/>
          <w:szCs w:val="24"/>
        </w:rPr>
        <w:t xml:space="preserve"> Each Card belongs to exactly one Deck (1)</w:t>
      </w:r>
    </w:p>
    <w:p w14:paraId="314645C2" w14:textId="0AED684F" w:rsidR="2F53FB34" w:rsidRDefault="2F53FB34" w:rsidP="1EFEB2C8">
      <w:pPr>
        <w:pStyle w:val="ListParagraph"/>
        <w:jc w:val="both"/>
        <w:rPr>
          <w:sz w:val="24"/>
          <w:szCs w:val="24"/>
        </w:rPr>
      </w:pPr>
    </w:p>
    <w:p w14:paraId="1E4B62B2" w14:textId="659ADBFD" w:rsidR="00D50248" w:rsidRPr="00693D52" w:rsidRDefault="006A4570" w:rsidP="00F372F1">
      <w:pPr>
        <w:pStyle w:val="Heading3"/>
      </w:pPr>
      <w:bookmarkStart w:id="7" w:name="_Toc172474899"/>
      <w:r w:rsidRPr="1EFEB2C8">
        <w:rPr>
          <w:u w:val="single"/>
        </w:rPr>
        <w:t>Design Choices</w:t>
      </w:r>
      <w:r w:rsidR="00F169CF" w:rsidRPr="1EFEB2C8">
        <w:t>:</w:t>
      </w:r>
      <w:bookmarkEnd w:id="7"/>
      <w:r w:rsidR="009E2539" w:rsidRPr="1EFEB2C8">
        <w:t xml:space="preserve"> </w:t>
      </w:r>
    </w:p>
    <w:p w14:paraId="1D6B181F" w14:textId="134D5AFF" w:rsidR="00864588" w:rsidRPr="00693D52" w:rsidRDefault="00654C2C" w:rsidP="00263DDF">
      <w:pPr>
        <w:pStyle w:val="ListParagraph"/>
        <w:numPr>
          <w:ilvl w:val="0"/>
          <w:numId w:val="27"/>
        </w:numPr>
        <w:spacing w:before="240"/>
        <w:jc w:val="both"/>
        <w:rPr>
          <w:sz w:val="24"/>
          <w:szCs w:val="24"/>
        </w:rPr>
      </w:pPr>
      <w:r w:rsidRPr="00693D52">
        <w:rPr>
          <w:sz w:val="24"/>
          <w:szCs w:val="24"/>
        </w:rPr>
        <w:t xml:space="preserve">Card class has </w:t>
      </w:r>
      <w:r w:rsidRPr="00693D52">
        <w:rPr>
          <w:b/>
          <w:bCs/>
          <w:i/>
          <w:iCs/>
          <w:sz w:val="24"/>
          <w:szCs w:val="24"/>
        </w:rPr>
        <w:t>low coupling</w:t>
      </w:r>
      <w:r w:rsidRPr="00693D52">
        <w:rPr>
          <w:sz w:val="24"/>
          <w:szCs w:val="24"/>
        </w:rPr>
        <w:t xml:space="preserve"> </w:t>
      </w:r>
      <w:r w:rsidR="00E31543" w:rsidRPr="00693D52">
        <w:rPr>
          <w:sz w:val="24"/>
          <w:szCs w:val="24"/>
        </w:rPr>
        <w:t xml:space="preserve">because it </w:t>
      </w:r>
      <w:r w:rsidR="00C51C04" w:rsidRPr="00693D52">
        <w:rPr>
          <w:sz w:val="24"/>
          <w:szCs w:val="24"/>
        </w:rPr>
        <w:t xml:space="preserve">only </w:t>
      </w:r>
      <w:r w:rsidR="00E31543" w:rsidRPr="00693D52">
        <w:rPr>
          <w:sz w:val="24"/>
          <w:szCs w:val="24"/>
        </w:rPr>
        <w:t xml:space="preserve">depends on the </w:t>
      </w:r>
      <w:r w:rsidR="00E31543" w:rsidRPr="00BD3F41">
        <w:rPr>
          <w:sz w:val="24"/>
          <w:szCs w:val="24"/>
        </w:rPr>
        <w:t>Suit and Rank</w:t>
      </w:r>
      <w:r w:rsidR="00E31543" w:rsidRPr="00693D52">
        <w:rPr>
          <w:sz w:val="24"/>
          <w:szCs w:val="24"/>
        </w:rPr>
        <w:t xml:space="preserve"> </w:t>
      </w:r>
      <w:proofErr w:type="spellStart"/>
      <w:r w:rsidR="00E31543" w:rsidRPr="00693D52">
        <w:rPr>
          <w:sz w:val="24"/>
          <w:szCs w:val="24"/>
        </w:rPr>
        <w:t>enums</w:t>
      </w:r>
      <w:proofErr w:type="spellEnd"/>
      <w:r w:rsidR="00E31543" w:rsidRPr="00693D52">
        <w:rPr>
          <w:sz w:val="24"/>
          <w:szCs w:val="24"/>
        </w:rPr>
        <w:t xml:space="preserve"> and it does not rely on other classes. The class </w:t>
      </w:r>
      <w:r w:rsidR="00667D6A" w:rsidRPr="00693D52">
        <w:rPr>
          <w:sz w:val="24"/>
          <w:szCs w:val="24"/>
        </w:rPr>
        <w:t xml:space="preserve">also demonstrates </w:t>
      </w:r>
      <w:r w:rsidR="00667D6A" w:rsidRPr="00693D52">
        <w:rPr>
          <w:b/>
          <w:bCs/>
          <w:i/>
          <w:iCs/>
          <w:sz w:val="24"/>
          <w:szCs w:val="24"/>
        </w:rPr>
        <w:t>high cohesion</w:t>
      </w:r>
      <w:r w:rsidR="00667D6A" w:rsidRPr="00693D52">
        <w:rPr>
          <w:sz w:val="24"/>
          <w:szCs w:val="24"/>
        </w:rPr>
        <w:t xml:space="preserve"> because it encapsulates all the necessary variables and methods related to </w:t>
      </w:r>
      <w:r w:rsidR="000F2367" w:rsidRPr="00693D52">
        <w:rPr>
          <w:sz w:val="24"/>
          <w:szCs w:val="24"/>
        </w:rPr>
        <w:t xml:space="preserve">cards. </w:t>
      </w:r>
    </w:p>
    <w:p w14:paraId="06C2A910" w14:textId="43D50BFA" w:rsidR="00FA1ACC" w:rsidRPr="00693D52" w:rsidRDefault="00FA1ACC" w:rsidP="00263DDF">
      <w:pPr>
        <w:pStyle w:val="ListParagraph"/>
        <w:numPr>
          <w:ilvl w:val="0"/>
          <w:numId w:val="27"/>
        </w:numPr>
        <w:spacing w:before="240"/>
        <w:jc w:val="both"/>
        <w:rPr>
          <w:sz w:val="24"/>
          <w:szCs w:val="24"/>
        </w:rPr>
      </w:pPr>
      <w:r w:rsidRPr="00693D52">
        <w:rPr>
          <w:sz w:val="24"/>
          <w:szCs w:val="24"/>
        </w:rPr>
        <w:t xml:space="preserve">Deck class </w:t>
      </w:r>
      <w:r w:rsidR="00101C83">
        <w:rPr>
          <w:sz w:val="24"/>
          <w:szCs w:val="24"/>
        </w:rPr>
        <w:t>illustrates</w:t>
      </w:r>
      <w:r w:rsidR="00B90E2B">
        <w:rPr>
          <w:sz w:val="24"/>
          <w:szCs w:val="24"/>
        </w:rPr>
        <w:t xml:space="preserve"> </w:t>
      </w:r>
      <w:r w:rsidR="00A43403">
        <w:rPr>
          <w:b/>
          <w:bCs/>
          <w:i/>
          <w:iCs/>
          <w:sz w:val="24"/>
          <w:szCs w:val="24"/>
        </w:rPr>
        <w:t>composition</w:t>
      </w:r>
      <w:r w:rsidR="00A43403">
        <w:rPr>
          <w:sz w:val="24"/>
          <w:szCs w:val="24"/>
        </w:rPr>
        <w:t xml:space="preserve"> </w:t>
      </w:r>
      <w:r w:rsidR="00384451">
        <w:rPr>
          <w:sz w:val="24"/>
          <w:szCs w:val="24"/>
        </w:rPr>
        <w:t>by including a list of Card object</w:t>
      </w:r>
      <w:r w:rsidR="009C1729">
        <w:rPr>
          <w:sz w:val="24"/>
          <w:szCs w:val="24"/>
        </w:rPr>
        <w:t xml:space="preserve">s </w:t>
      </w:r>
      <w:r w:rsidR="00384451">
        <w:rPr>
          <w:sz w:val="24"/>
          <w:szCs w:val="24"/>
        </w:rPr>
        <w:t>as an instance variable</w:t>
      </w:r>
      <w:r w:rsidR="009C1729">
        <w:rPr>
          <w:sz w:val="24"/>
          <w:szCs w:val="24"/>
        </w:rPr>
        <w:t>.</w:t>
      </w:r>
      <w:r w:rsidR="00B27658">
        <w:rPr>
          <w:sz w:val="24"/>
          <w:szCs w:val="24"/>
        </w:rPr>
        <w:t xml:space="preserve"> In addition, the class </w:t>
      </w:r>
      <w:r w:rsidR="00EE4BE8">
        <w:rPr>
          <w:sz w:val="24"/>
          <w:szCs w:val="24"/>
        </w:rPr>
        <w:t xml:space="preserve">includes methods that allows </w:t>
      </w:r>
      <w:r w:rsidR="007A168D">
        <w:rPr>
          <w:sz w:val="24"/>
          <w:szCs w:val="24"/>
        </w:rPr>
        <w:t xml:space="preserve">to perform actions such as shuffling, </w:t>
      </w:r>
      <w:r w:rsidR="003A7091">
        <w:rPr>
          <w:sz w:val="24"/>
          <w:szCs w:val="24"/>
        </w:rPr>
        <w:t>splitting</w:t>
      </w:r>
      <w:r w:rsidR="007A168D">
        <w:rPr>
          <w:sz w:val="24"/>
          <w:szCs w:val="24"/>
        </w:rPr>
        <w:t xml:space="preserve"> the deck and </w:t>
      </w:r>
      <w:r w:rsidR="00EF47D1">
        <w:rPr>
          <w:sz w:val="24"/>
          <w:szCs w:val="24"/>
        </w:rPr>
        <w:t xml:space="preserve">retrieving a list of cards. </w:t>
      </w:r>
    </w:p>
    <w:p w14:paraId="6BD2CEF2" w14:textId="404B40BE" w:rsidR="00EB6C3C" w:rsidRPr="00693D52" w:rsidRDefault="00EB6C3C" w:rsidP="00263DDF">
      <w:pPr>
        <w:pStyle w:val="ListParagraph"/>
        <w:numPr>
          <w:ilvl w:val="0"/>
          <w:numId w:val="27"/>
        </w:numPr>
        <w:spacing w:before="240"/>
        <w:jc w:val="both"/>
        <w:rPr>
          <w:sz w:val="24"/>
          <w:szCs w:val="24"/>
        </w:rPr>
      </w:pPr>
      <w:r w:rsidRPr="00693D52">
        <w:rPr>
          <w:sz w:val="24"/>
          <w:szCs w:val="24"/>
        </w:rPr>
        <w:t xml:space="preserve">Game class </w:t>
      </w:r>
      <w:r w:rsidR="00BD3F41">
        <w:rPr>
          <w:sz w:val="24"/>
          <w:szCs w:val="24"/>
        </w:rPr>
        <w:t xml:space="preserve">uses </w:t>
      </w:r>
      <w:r w:rsidR="00BD3F41">
        <w:rPr>
          <w:b/>
          <w:bCs/>
          <w:i/>
          <w:iCs/>
          <w:sz w:val="24"/>
          <w:szCs w:val="24"/>
        </w:rPr>
        <w:t>aggregation</w:t>
      </w:r>
      <w:r w:rsidR="00BD3F41">
        <w:rPr>
          <w:sz w:val="24"/>
          <w:szCs w:val="24"/>
        </w:rPr>
        <w:t xml:space="preserve"> to create a relationship between the Game and Deck classes. </w:t>
      </w:r>
      <w:r w:rsidR="00B86AAF">
        <w:rPr>
          <w:sz w:val="24"/>
          <w:szCs w:val="24"/>
        </w:rPr>
        <w:t xml:space="preserve">In the </w:t>
      </w:r>
      <w:proofErr w:type="spellStart"/>
      <w:r w:rsidR="00B86AAF">
        <w:rPr>
          <w:sz w:val="24"/>
          <w:szCs w:val="24"/>
        </w:rPr>
        <w:t>gameSystem</w:t>
      </w:r>
      <w:proofErr w:type="spellEnd"/>
      <w:r w:rsidR="00B86AAF">
        <w:rPr>
          <w:sz w:val="24"/>
          <w:szCs w:val="24"/>
        </w:rPr>
        <w:t>() method, an instance of the Deck class is cre</w:t>
      </w:r>
      <w:r w:rsidR="001C4728">
        <w:rPr>
          <w:sz w:val="24"/>
          <w:szCs w:val="24"/>
        </w:rPr>
        <w:t>ated and assigned to the deck variable of the Game class</w:t>
      </w:r>
      <w:r w:rsidR="00F1251C">
        <w:rPr>
          <w:sz w:val="24"/>
          <w:szCs w:val="24"/>
        </w:rPr>
        <w:t xml:space="preserve"> therefore </w:t>
      </w:r>
      <w:r w:rsidR="00B706EE">
        <w:rPr>
          <w:sz w:val="24"/>
          <w:szCs w:val="24"/>
        </w:rPr>
        <w:t>permitting access t</w:t>
      </w:r>
      <w:r w:rsidR="00F117D4">
        <w:rPr>
          <w:sz w:val="24"/>
          <w:szCs w:val="24"/>
        </w:rPr>
        <w:t>o methods and data o</w:t>
      </w:r>
      <w:r w:rsidR="009014FF">
        <w:rPr>
          <w:sz w:val="24"/>
          <w:szCs w:val="24"/>
        </w:rPr>
        <w:t xml:space="preserve">f the Deck class. </w:t>
      </w:r>
    </w:p>
    <w:p w14:paraId="49196175" w14:textId="1E00933D" w:rsidR="00424EB0" w:rsidRPr="00693D52" w:rsidRDefault="00424EB0" w:rsidP="00263DDF">
      <w:pPr>
        <w:pStyle w:val="ListParagraph"/>
        <w:numPr>
          <w:ilvl w:val="0"/>
          <w:numId w:val="27"/>
        </w:numPr>
        <w:spacing w:before="240"/>
        <w:jc w:val="both"/>
        <w:rPr>
          <w:sz w:val="24"/>
          <w:szCs w:val="24"/>
        </w:rPr>
      </w:pPr>
      <w:r w:rsidRPr="2F53FB34">
        <w:rPr>
          <w:sz w:val="24"/>
          <w:szCs w:val="24"/>
        </w:rPr>
        <w:t xml:space="preserve">Main class </w:t>
      </w:r>
      <w:r w:rsidR="00FF6976" w:rsidRPr="2F53FB34">
        <w:rPr>
          <w:sz w:val="24"/>
          <w:szCs w:val="24"/>
        </w:rPr>
        <w:t xml:space="preserve">focuses on a single responsibility that is initiating the Game class hiding logic and further implementation details. </w:t>
      </w:r>
      <w:r w:rsidR="2221AD93" w:rsidRPr="2F53FB34">
        <w:rPr>
          <w:sz w:val="24"/>
          <w:szCs w:val="24"/>
        </w:rPr>
        <w:t>.</w:t>
      </w:r>
    </w:p>
    <w:p w14:paraId="0150B62F" w14:textId="3980DECD" w:rsidR="00EB6C3C" w:rsidRPr="00693D52" w:rsidRDefault="00EB6C3C" w:rsidP="00263DDF">
      <w:pPr>
        <w:pStyle w:val="ListParagraph"/>
        <w:numPr>
          <w:ilvl w:val="0"/>
          <w:numId w:val="27"/>
        </w:numPr>
        <w:spacing w:before="240"/>
        <w:jc w:val="both"/>
        <w:rPr>
          <w:sz w:val="24"/>
          <w:szCs w:val="24"/>
        </w:rPr>
      </w:pPr>
      <w:r w:rsidRPr="00693D52">
        <w:rPr>
          <w:sz w:val="24"/>
          <w:szCs w:val="24"/>
        </w:rPr>
        <w:t xml:space="preserve">Message class </w:t>
      </w:r>
      <w:r w:rsidRPr="00693D52">
        <w:rPr>
          <w:b/>
          <w:bCs/>
          <w:i/>
          <w:iCs/>
          <w:sz w:val="24"/>
          <w:szCs w:val="24"/>
        </w:rPr>
        <w:t xml:space="preserve">abstracts </w:t>
      </w:r>
      <w:r w:rsidRPr="00693D52">
        <w:rPr>
          <w:sz w:val="24"/>
          <w:szCs w:val="24"/>
        </w:rPr>
        <w:t xml:space="preserve">the details of how the messages are displayed. The code only needs to call the appropriate method to display the desired message. There are a variety of messages that can be used and </w:t>
      </w:r>
      <w:r w:rsidR="00813DBB">
        <w:rPr>
          <w:sz w:val="24"/>
          <w:szCs w:val="24"/>
        </w:rPr>
        <w:t>easily added in the future</w:t>
      </w:r>
      <w:r w:rsidRPr="00693D52">
        <w:rPr>
          <w:sz w:val="24"/>
          <w:szCs w:val="24"/>
        </w:rPr>
        <w:t xml:space="preserve">. </w:t>
      </w:r>
    </w:p>
    <w:p w14:paraId="6D38D08D" w14:textId="3AC7EA11" w:rsidR="00EB6C3C" w:rsidRPr="00693D52" w:rsidRDefault="00EB6C3C" w:rsidP="00263DDF">
      <w:pPr>
        <w:pStyle w:val="ListParagraph"/>
        <w:numPr>
          <w:ilvl w:val="0"/>
          <w:numId w:val="27"/>
        </w:numPr>
        <w:spacing w:before="240"/>
        <w:jc w:val="both"/>
        <w:rPr>
          <w:sz w:val="24"/>
          <w:szCs w:val="24"/>
        </w:rPr>
      </w:pPr>
      <w:r w:rsidRPr="00693D52">
        <w:rPr>
          <w:sz w:val="24"/>
          <w:szCs w:val="24"/>
        </w:rPr>
        <w:t xml:space="preserve">Player class </w:t>
      </w:r>
      <w:r w:rsidR="009E0CE5">
        <w:rPr>
          <w:sz w:val="24"/>
          <w:szCs w:val="24"/>
        </w:rPr>
        <w:t xml:space="preserve">exhibits </w:t>
      </w:r>
      <w:r w:rsidR="009E0CE5">
        <w:rPr>
          <w:b/>
          <w:bCs/>
          <w:i/>
          <w:iCs/>
          <w:sz w:val="24"/>
          <w:szCs w:val="24"/>
        </w:rPr>
        <w:t>encapsulation</w:t>
      </w:r>
      <w:r w:rsidR="009E0CE5">
        <w:rPr>
          <w:sz w:val="24"/>
          <w:szCs w:val="24"/>
        </w:rPr>
        <w:t xml:space="preserve"> too for it </w:t>
      </w:r>
      <w:r w:rsidR="00345225">
        <w:rPr>
          <w:sz w:val="24"/>
          <w:szCs w:val="24"/>
        </w:rPr>
        <w:t>includes constructors, getters and setters</w:t>
      </w:r>
      <w:r w:rsidR="004B4B7F">
        <w:rPr>
          <w:sz w:val="24"/>
          <w:szCs w:val="24"/>
        </w:rPr>
        <w:t xml:space="preserve"> for Player’s name</w:t>
      </w:r>
      <w:r w:rsidR="00345225">
        <w:rPr>
          <w:sz w:val="24"/>
          <w:szCs w:val="24"/>
        </w:rPr>
        <w:t xml:space="preserve">. </w:t>
      </w:r>
    </w:p>
    <w:p w14:paraId="6FA759E7" w14:textId="7DA99151" w:rsidR="00EB6C3C" w:rsidRPr="00693D52" w:rsidRDefault="00EB6C3C" w:rsidP="00263DDF">
      <w:pPr>
        <w:pStyle w:val="ListParagraph"/>
        <w:numPr>
          <w:ilvl w:val="0"/>
          <w:numId w:val="27"/>
        </w:numPr>
        <w:spacing w:before="240"/>
        <w:jc w:val="both"/>
        <w:rPr>
          <w:sz w:val="24"/>
          <w:szCs w:val="24"/>
        </w:rPr>
      </w:pPr>
      <w:r w:rsidRPr="00693D52">
        <w:rPr>
          <w:sz w:val="24"/>
          <w:szCs w:val="24"/>
        </w:rPr>
        <w:t xml:space="preserve">Rank and Suit class are both </w:t>
      </w:r>
      <w:r w:rsidRPr="00693D52">
        <w:rPr>
          <w:b/>
          <w:bCs/>
          <w:i/>
          <w:iCs/>
          <w:sz w:val="24"/>
          <w:szCs w:val="24"/>
        </w:rPr>
        <w:t>enumeration</w:t>
      </w:r>
      <w:r w:rsidRPr="00693D52">
        <w:rPr>
          <w:sz w:val="24"/>
          <w:szCs w:val="24"/>
        </w:rPr>
        <w:t xml:space="preserve"> classes that hold a fixed set of predefined constants. Understanding </w:t>
      </w:r>
      <w:proofErr w:type="spellStart"/>
      <w:r w:rsidRPr="00693D52">
        <w:rPr>
          <w:sz w:val="24"/>
          <w:szCs w:val="24"/>
        </w:rPr>
        <w:t>enums</w:t>
      </w:r>
      <w:proofErr w:type="spellEnd"/>
      <w:r w:rsidRPr="00693D52">
        <w:rPr>
          <w:sz w:val="24"/>
          <w:szCs w:val="24"/>
        </w:rPr>
        <w:t xml:space="preserve"> can enhance the </w:t>
      </w:r>
      <w:r w:rsidRPr="00693D52">
        <w:rPr>
          <w:b/>
          <w:bCs/>
          <w:i/>
          <w:iCs/>
          <w:sz w:val="24"/>
          <w:szCs w:val="24"/>
        </w:rPr>
        <w:t>readability and maintainability</w:t>
      </w:r>
      <w:r w:rsidRPr="00693D52">
        <w:rPr>
          <w:b/>
          <w:bCs/>
          <w:sz w:val="24"/>
          <w:szCs w:val="24"/>
        </w:rPr>
        <w:t xml:space="preserve"> </w:t>
      </w:r>
      <w:r w:rsidRPr="00693D52">
        <w:rPr>
          <w:sz w:val="24"/>
          <w:szCs w:val="24"/>
        </w:rPr>
        <w:t xml:space="preserve">of codes in projects. </w:t>
      </w:r>
    </w:p>
    <w:p w14:paraId="0230E556" w14:textId="77777777" w:rsidR="00EB6C3C" w:rsidRPr="00693D52" w:rsidRDefault="00EB6C3C" w:rsidP="00263DDF">
      <w:pPr>
        <w:pStyle w:val="ListParagraph"/>
        <w:numPr>
          <w:ilvl w:val="1"/>
          <w:numId w:val="27"/>
        </w:numPr>
        <w:spacing w:before="240"/>
        <w:jc w:val="both"/>
        <w:rPr>
          <w:sz w:val="24"/>
          <w:szCs w:val="24"/>
        </w:rPr>
      </w:pPr>
      <w:r w:rsidRPr="00693D52">
        <w:rPr>
          <w:sz w:val="24"/>
          <w:szCs w:val="24"/>
        </w:rPr>
        <w:t xml:space="preserve">Rank.java – The following class includes the thirteen ranks with their associated integer value. It also has a constructor that sets the value for each rank and a get method to retrieve that value. </w:t>
      </w:r>
    </w:p>
    <w:p w14:paraId="3E217CCB" w14:textId="05746989" w:rsidR="00EB6C3C" w:rsidRDefault="00EB6C3C" w:rsidP="00263DDF">
      <w:pPr>
        <w:pStyle w:val="ListParagraph"/>
        <w:numPr>
          <w:ilvl w:val="1"/>
          <w:numId w:val="27"/>
        </w:numPr>
        <w:spacing w:before="240"/>
        <w:jc w:val="both"/>
        <w:rPr>
          <w:sz w:val="24"/>
          <w:szCs w:val="24"/>
        </w:rPr>
      </w:pPr>
      <w:r w:rsidRPr="2F53FB34">
        <w:rPr>
          <w:sz w:val="24"/>
          <w:szCs w:val="24"/>
        </w:rPr>
        <w:t xml:space="preserve">Suit.java – The following class includes the four standard card suits: HEARTS, DIAMONDS, CLUBS, SPADES. </w:t>
      </w:r>
    </w:p>
    <w:p w14:paraId="6E7136B2" w14:textId="4B542D9D" w:rsidR="79B28CD3" w:rsidRPr="00F372F1" w:rsidRDefault="79B28CD3" w:rsidP="00F372F1">
      <w:pPr>
        <w:pStyle w:val="Heading3"/>
        <w:rPr>
          <w:u w:val="single"/>
        </w:rPr>
      </w:pPr>
      <w:bookmarkStart w:id="8" w:name="_Toc172474900"/>
      <w:r w:rsidRPr="00F372F1">
        <w:rPr>
          <w:u w:val="single"/>
        </w:rPr>
        <w:t>Game Rules</w:t>
      </w:r>
      <w:bookmarkEnd w:id="8"/>
    </w:p>
    <w:p w14:paraId="77509E77" w14:textId="2DC30C50" w:rsidR="79B28CD3" w:rsidRPr="00372CCD" w:rsidRDefault="79B28CD3" w:rsidP="1EFEB2C8">
      <w:pPr>
        <w:pStyle w:val="ListParagraph"/>
        <w:numPr>
          <w:ilvl w:val="0"/>
          <w:numId w:val="9"/>
        </w:numPr>
        <w:spacing w:before="240"/>
        <w:jc w:val="both"/>
        <w:rPr>
          <w:b/>
          <w:bCs/>
          <w:sz w:val="24"/>
          <w:szCs w:val="24"/>
        </w:rPr>
      </w:pPr>
      <w:r w:rsidRPr="00372CCD">
        <w:rPr>
          <w:b/>
          <w:bCs/>
          <w:sz w:val="24"/>
          <w:szCs w:val="24"/>
        </w:rPr>
        <w:t xml:space="preserve">Deck </w:t>
      </w:r>
      <w:r w:rsidR="61172413" w:rsidRPr="00372CCD">
        <w:rPr>
          <w:b/>
          <w:bCs/>
          <w:sz w:val="24"/>
          <w:szCs w:val="24"/>
        </w:rPr>
        <w:t>Splitting</w:t>
      </w:r>
      <w:r w:rsidRPr="00372CCD">
        <w:rPr>
          <w:b/>
          <w:bCs/>
          <w:sz w:val="24"/>
          <w:szCs w:val="24"/>
        </w:rPr>
        <w:t xml:space="preserve"> </w:t>
      </w:r>
    </w:p>
    <w:p w14:paraId="24B7C159" w14:textId="60A888A5" w:rsidR="35967559" w:rsidRDefault="35967559" w:rsidP="00372CCD">
      <w:pPr>
        <w:pStyle w:val="ListParagraph"/>
        <w:spacing w:before="240"/>
        <w:jc w:val="both"/>
        <w:rPr>
          <w:sz w:val="24"/>
          <w:szCs w:val="24"/>
        </w:rPr>
      </w:pPr>
      <w:r w:rsidRPr="1EFEB2C8">
        <w:rPr>
          <w:sz w:val="24"/>
          <w:szCs w:val="24"/>
        </w:rPr>
        <w:t>At the start of the game, the deck is split between the two players. Each player receives half of the deck, ensuring both players start with an equal number of cards.</w:t>
      </w:r>
    </w:p>
    <w:p w14:paraId="4DB98C91" w14:textId="7E81BEC9" w:rsidR="1EFEB2C8" w:rsidRDefault="1EFEB2C8" w:rsidP="1EFEB2C8">
      <w:pPr>
        <w:pStyle w:val="ListParagraph"/>
        <w:spacing w:before="240"/>
        <w:ind w:left="1080"/>
        <w:jc w:val="both"/>
        <w:rPr>
          <w:sz w:val="28"/>
          <w:szCs w:val="28"/>
        </w:rPr>
      </w:pPr>
    </w:p>
    <w:p w14:paraId="17460A49" w14:textId="53592273" w:rsidR="79B28CD3" w:rsidRPr="00372CCD" w:rsidRDefault="79B28CD3" w:rsidP="2F53FB34">
      <w:pPr>
        <w:pStyle w:val="ListParagraph"/>
        <w:numPr>
          <w:ilvl w:val="0"/>
          <w:numId w:val="8"/>
        </w:numPr>
        <w:spacing w:before="240"/>
        <w:jc w:val="both"/>
        <w:rPr>
          <w:b/>
          <w:bCs/>
          <w:sz w:val="28"/>
          <w:szCs w:val="28"/>
        </w:rPr>
      </w:pPr>
      <w:r w:rsidRPr="1EFEB2C8">
        <w:rPr>
          <w:sz w:val="28"/>
          <w:szCs w:val="28"/>
        </w:rPr>
        <w:t xml:space="preserve"> </w:t>
      </w:r>
      <w:r w:rsidRPr="00372CCD">
        <w:rPr>
          <w:b/>
          <w:bCs/>
          <w:sz w:val="24"/>
          <w:szCs w:val="24"/>
        </w:rPr>
        <w:t>Comparing Cards</w:t>
      </w:r>
    </w:p>
    <w:p w14:paraId="246806AC" w14:textId="34430766" w:rsidR="63CB23E4" w:rsidRDefault="63CB23E4" w:rsidP="1EFEB2C8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1EFEB2C8">
        <w:rPr>
          <w:sz w:val="24"/>
          <w:szCs w:val="24"/>
        </w:rPr>
        <w:t>In each round, both players draw the top card from their deck.</w:t>
      </w:r>
    </w:p>
    <w:p w14:paraId="795D0E32" w14:textId="1E95ECB5" w:rsidR="63CB23E4" w:rsidRDefault="63CB23E4" w:rsidP="1EFEB2C8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1EFEB2C8">
        <w:rPr>
          <w:sz w:val="24"/>
          <w:szCs w:val="24"/>
        </w:rPr>
        <w:t>The player with the higher-ranked card wins the round and takes both cards, adding them to the bottom of their deck.</w:t>
      </w:r>
    </w:p>
    <w:p w14:paraId="090A354B" w14:textId="15960F7A" w:rsidR="63CB23E4" w:rsidRDefault="63CB23E4" w:rsidP="1EFEB2C8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1EFEB2C8">
        <w:rPr>
          <w:sz w:val="24"/>
          <w:szCs w:val="24"/>
        </w:rPr>
        <w:t>If the drawn cards have the same rank, a "war" occurs:</w:t>
      </w:r>
    </w:p>
    <w:p w14:paraId="05A4511C" w14:textId="11EB9629" w:rsidR="63CB23E4" w:rsidRDefault="63CB23E4" w:rsidP="1EFEB2C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1EFEB2C8">
        <w:rPr>
          <w:sz w:val="24"/>
          <w:szCs w:val="24"/>
        </w:rPr>
        <w:t>Each player draws one additional card.</w:t>
      </w:r>
    </w:p>
    <w:p w14:paraId="4238B59D" w14:textId="35E21A2F" w:rsidR="63CB23E4" w:rsidRDefault="63CB23E4" w:rsidP="1EFEB2C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1EFEB2C8">
        <w:rPr>
          <w:sz w:val="24"/>
          <w:szCs w:val="24"/>
        </w:rPr>
        <w:t>The higher-ranked card of these additional cards determines the winner of the round.</w:t>
      </w:r>
    </w:p>
    <w:p w14:paraId="5D2B36E0" w14:textId="0DBA8745" w:rsidR="00372CCD" w:rsidRDefault="63CB23E4" w:rsidP="00372CC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1EFEB2C8">
        <w:rPr>
          <w:sz w:val="24"/>
          <w:szCs w:val="24"/>
        </w:rPr>
        <w:t>If the additional cards also have the same rank, the war continues until a player wins the round.</w:t>
      </w:r>
    </w:p>
    <w:p w14:paraId="300E3728" w14:textId="77777777" w:rsidR="00372CCD" w:rsidRPr="00372CCD" w:rsidRDefault="00372CCD" w:rsidP="00372CCD">
      <w:pPr>
        <w:pStyle w:val="ListParagraph"/>
        <w:spacing w:before="240"/>
        <w:ind w:left="1440"/>
        <w:jc w:val="both"/>
        <w:rPr>
          <w:sz w:val="24"/>
          <w:szCs w:val="24"/>
        </w:rPr>
      </w:pPr>
    </w:p>
    <w:p w14:paraId="7AA6343A" w14:textId="5B2C681F" w:rsidR="79B28CD3" w:rsidRPr="00372CCD" w:rsidRDefault="7BDE09C8" w:rsidP="00372CCD">
      <w:pPr>
        <w:pStyle w:val="ListParagraph"/>
        <w:numPr>
          <w:ilvl w:val="0"/>
          <w:numId w:val="31"/>
        </w:numPr>
        <w:spacing w:before="240"/>
        <w:jc w:val="both"/>
        <w:rPr>
          <w:b/>
          <w:bCs/>
          <w:sz w:val="28"/>
          <w:szCs w:val="28"/>
        </w:rPr>
      </w:pPr>
      <w:r w:rsidRPr="00372CCD">
        <w:rPr>
          <w:b/>
          <w:bCs/>
          <w:sz w:val="24"/>
          <w:szCs w:val="24"/>
        </w:rPr>
        <w:t>Deciding winner</w:t>
      </w:r>
    </w:p>
    <w:p w14:paraId="3E0A4D64" w14:textId="7246FB79" w:rsidR="79B28CD3" w:rsidRDefault="63E2E969" w:rsidP="00372CCD">
      <w:pPr>
        <w:pStyle w:val="ListParagraph"/>
        <w:spacing w:before="240"/>
        <w:jc w:val="both"/>
        <w:rPr>
          <w:sz w:val="24"/>
          <w:szCs w:val="24"/>
        </w:rPr>
      </w:pPr>
      <w:r w:rsidRPr="1EFEB2C8">
        <w:rPr>
          <w:sz w:val="24"/>
          <w:szCs w:val="24"/>
        </w:rPr>
        <w:t>The game continues until one player has all the cards. The player with the most cards at the end of the game is declared the winner.</w:t>
      </w:r>
      <w:r w:rsidR="79B28CD3" w:rsidRPr="1EFEB2C8">
        <w:rPr>
          <w:sz w:val="24"/>
          <w:szCs w:val="24"/>
        </w:rPr>
        <w:t xml:space="preserve"> </w:t>
      </w:r>
    </w:p>
    <w:p w14:paraId="647A5436" w14:textId="77777777" w:rsidR="003C12D9" w:rsidRDefault="003C12D9" w:rsidP="003C12D9">
      <w:pPr>
        <w:jc w:val="both"/>
        <w:rPr>
          <w:sz w:val="24"/>
          <w:szCs w:val="24"/>
        </w:rPr>
      </w:pPr>
    </w:p>
    <w:p w14:paraId="1C809294" w14:textId="62E54521" w:rsidR="1767B120" w:rsidRDefault="1767B120" w:rsidP="2F53FB34">
      <w:pPr>
        <w:jc w:val="both"/>
        <w:rPr>
          <w:sz w:val="24"/>
          <w:szCs w:val="24"/>
        </w:rPr>
      </w:pPr>
      <w:r w:rsidRPr="2F53FB34">
        <w:rPr>
          <w:sz w:val="24"/>
          <w:szCs w:val="24"/>
        </w:rPr>
        <w:t xml:space="preserve">         </w:t>
      </w:r>
    </w:p>
    <w:p w14:paraId="6C048528" w14:textId="00CE8A4C" w:rsidR="2F53FB34" w:rsidRDefault="2F53FB34" w:rsidP="2F53FB34">
      <w:pPr>
        <w:jc w:val="both"/>
        <w:rPr>
          <w:sz w:val="24"/>
          <w:szCs w:val="24"/>
        </w:rPr>
      </w:pPr>
    </w:p>
    <w:p w14:paraId="7C78F512" w14:textId="09536F51" w:rsidR="2F53FB34" w:rsidRDefault="2F53FB34" w:rsidP="2F53FB34">
      <w:pPr>
        <w:jc w:val="both"/>
        <w:rPr>
          <w:sz w:val="24"/>
          <w:szCs w:val="24"/>
        </w:rPr>
      </w:pPr>
    </w:p>
    <w:p w14:paraId="05899A07" w14:textId="78F296E9" w:rsidR="003C12D9" w:rsidRPr="003C12D9" w:rsidRDefault="003C12D9" w:rsidP="7E2C601E">
      <w:pPr>
        <w:jc w:val="both"/>
        <w:rPr>
          <w:sz w:val="24"/>
          <w:szCs w:val="24"/>
        </w:rPr>
      </w:pPr>
    </w:p>
    <w:sectPr w:rsidR="003C12D9" w:rsidRPr="003C12D9" w:rsidSect="00372CC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60950" w14:textId="77777777" w:rsidR="0095358B" w:rsidRDefault="0095358B">
      <w:pPr>
        <w:spacing w:after="0" w:line="240" w:lineRule="auto"/>
      </w:pPr>
      <w:r>
        <w:separator/>
      </w:r>
    </w:p>
  </w:endnote>
  <w:endnote w:type="continuationSeparator" w:id="0">
    <w:p w14:paraId="4AFF9E13" w14:textId="77777777" w:rsidR="0095358B" w:rsidRDefault="0095358B">
      <w:pPr>
        <w:spacing w:after="0" w:line="240" w:lineRule="auto"/>
      </w:pPr>
      <w:r>
        <w:continuationSeparator/>
      </w:r>
    </w:p>
  </w:endnote>
  <w:endnote w:type="continuationNotice" w:id="1">
    <w:p w14:paraId="41349C1A" w14:textId="77777777" w:rsidR="0095358B" w:rsidRDefault="009535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8386C" w14:paraId="0E4F091F" w14:textId="77777777" w:rsidTr="7E2C601E">
      <w:trPr>
        <w:trHeight w:val="300"/>
      </w:trPr>
      <w:tc>
        <w:tcPr>
          <w:tcW w:w="3120" w:type="dxa"/>
        </w:tcPr>
        <w:p w14:paraId="0D26BB0B" w14:textId="344B306E" w:rsidR="1FF8386C" w:rsidRDefault="1FF8386C" w:rsidP="1FF8386C">
          <w:pPr>
            <w:pStyle w:val="Header"/>
            <w:ind w:left="-115"/>
          </w:pPr>
        </w:p>
      </w:tc>
      <w:tc>
        <w:tcPr>
          <w:tcW w:w="3120" w:type="dxa"/>
        </w:tcPr>
        <w:p w14:paraId="3F3387B3" w14:textId="27C19594" w:rsidR="1FF8386C" w:rsidRDefault="1FF8386C" w:rsidP="1FF8386C">
          <w:pPr>
            <w:pStyle w:val="Header"/>
            <w:jc w:val="center"/>
          </w:pPr>
        </w:p>
      </w:tc>
      <w:tc>
        <w:tcPr>
          <w:tcW w:w="3120" w:type="dxa"/>
        </w:tcPr>
        <w:p w14:paraId="404D8ABC" w14:textId="0F0D5586" w:rsidR="1FF8386C" w:rsidRDefault="1FF8386C" w:rsidP="1FF8386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D76EEB">
            <w:fldChar w:fldCharType="separate"/>
          </w:r>
          <w:r>
            <w:fldChar w:fldCharType="end"/>
          </w:r>
        </w:p>
      </w:tc>
    </w:tr>
  </w:tbl>
  <w:p w14:paraId="2650F46A" w14:textId="61F97C2D" w:rsidR="1FF8386C" w:rsidRDefault="1FF8386C" w:rsidP="1FF83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8386C" w14:paraId="109F48E8" w14:textId="77777777" w:rsidTr="1FF8386C">
      <w:trPr>
        <w:trHeight w:val="300"/>
      </w:trPr>
      <w:tc>
        <w:tcPr>
          <w:tcW w:w="3120" w:type="dxa"/>
        </w:tcPr>
        <w:p w14:paraId="66D3A8BF" w14:textId="6329F72B" w:rsidR="1FF8386C" w:rsidRDefault="1FF8386C" w:rsidP="1FF8386C">
          <w:pPr>
            <w:pStyle w:val="Header"/>
            <w:ind w:left="-115"/>
          </w:pPr>
        </w:p>
      </w:tc>
      <w:tc>
        <w:tcPr>
          <w:tcW w:w="3120" w:type="dxa"/>
        </w:tcPr>
        <w:p w14:paraId="251AE641" w14:textId="31EDBFE5" w:rsidR="1FF8386C" w:rsidRDefault="1FF8386C" w:rsidP="1FF8386C">
          <w:pPr>
            <w:pStyle w:val="Header"/>
            <w:jc w:val="center"/>
          </w:pPr>
        </w:p>
      </w:tc>
      <w:tc>
        <w:tcPr>
          <w:tcW w:w="3120" w:type="dxa"/>
        </w:tcPr>
        <w:p w14:paraId="25F4E77F" w14:textId="1957CD2F" w:rsidR="1FF8386C" w:rsidRDefault="1FF8386C" w:rsidP="1FF8386C">
          <w:pPr>
            <w:pStyle w:val="Header"/>
            <w:ind w:right="-115"/>
            <w:jc w:val="right"/>
          </w:pPr>
        </w:p>
      </w:tc>
    </w:tr>
  </w:tbl>
  <w:p w14:paraId="6EE62760" w14:textId="7267E589" w:rsidR="1FF8386C" w:rsidRDefault="1FF8386C" w:rsidP="1FF83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2B3DE" w14:textId="77777777" w:rsidR="0095358B" w:rsidRDefault="0095358B">
      <w:pPr>
        <w:spacing w:after="0" w:line="240" w:lineRule="auto"/>
      </w:pPr>
      <w:r>
        <w:separator/>
      </w:r>
    </w:p>
  </w:footnote>
  <w:footnote w:type="continuationSeparator" w:id="0">
    <w:p w14:paraId="1A143831" w14:textId="77777777" w:rsidR="0095358B" w:rsidRDefault="0095358B">
      <w:pPr>
        <w:spacing w:after="0" w:line="240" w:lineRule="auto"/>
      </w:pPr>
      <w:r>
        <w:continuationSeparator/>
      </w:r>
    </w:p>
  </w:footnote>
  <w:footnote w:type="continuationNotice" w:id="1">
    <w:p w14:paraId="1D2D6A74" w14:textId="77777777" w:rsidR="0095358B" w:rsidRDefault="009535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CDF7C" w14:textId="3105CD84" w:rsidR="7E2C601E" w:rsidRDefault="7E2C601E" w:rsidP="7E2C601E">
    <w:pPr>
      <w:pStyle w:val="Header"/>
    </w:pPr>
  </w:p>
  <w:p w14:paraId="2282AFC1" w14:textId="77777777" w:rsidR="00C85870" w:rsidRDefault="00C8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8386C" w14:paraId="27FD5EB5" w14:textId="77777777" w:rsidTr="1FF8386C">
      <w:trPr>
        <w:trHeight w:val="300"/>
      </w:trPr>
      <w:tc>
        <w:tcPr>
          <w:tcW w:w="3120" w:type="dxa"/>
        </w:tcPr>
        <w:p w14:paraId="76B7719A" w14:textId="1853A293" w:rsidR="1FF8386C" w:rsidRDefault="1FF8386C" w:rsidP="1FF8386C">
          <w:pPr>
            <w:pStyle w:val="Header"/>
            <w:ind w:left="-115"/>
          </w:pPr>
        </w:p>
      </w:tc>
      <w:tc>
        <w:tcPr>
          <w:tcW w:w="3120" w:type="dxa"/>
        </w:tcPr>
        <w:p w14:paraId="4821CD95" w14:textId="36A00D50" w:rsidR="1FF8386C" w:rsidRDefault="1FF8386C" w:rsidP="1FF8386C">
          <w:pPr>
            <w:pStyle w:val="Header"/>
            <w:jc w:val="center"/>
          </w:pPr>
        </w:p>
      </w:tc>
      <w:tc>
        <w:tcPr>
          <w:tcW w:w="3120" w:type="dxa"/>
        </w:tcPr>
        <w:p w14:paraId="310FDAAC" w14:textId="5B669170" w:rsidR="1FF8386C" w:rsidRDefault="1FF8386C" w:rsidP="1FF8386C">
          <w:pPr>
            <w:pStyle w:val="Header"/>
            <w:ind w:right="-115"/>
            <w:jc w:val="right"/>
          </w:pPr>
        </w:p>
      </w:tc>
    </w:tr>
  </w:tbl>
  <w:p w14:paraId="13CAED19" w14:textId="4A96C53C" w:rsidR="1FF8386C" w:rsidRDefault="1FF8386C" w:rsidP="1FF83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E7F4C"/>
    <w:multiLevelType w:val="hybridMultilevel"/>
    <w:tmpl w:val="8AC63C9E"/>
    <w:lvl w:ilvl="0" w:tplc="03ECBA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100D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D8CA8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C800A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FCE9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9484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AE5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E8BB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C0630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A2628"/>
    <w:multiLevelType w:val="hybridMultilevel"/>
    <w:tmpl w:val="86866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01865"/>
    <w:multiLevelType w:val="hybridMultilevel"/>
    <w:tmpl w:val="0F0CA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AE323"/>
    <w:multiLevelType w:val="hybridMultilevel"/>
    <w:tmpl w:val="1DF6E952"/>
    <w:lvl w:ilvl="0" w:tplc="6394A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7DA0046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17ADC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2EEEE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2A7B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1C67F5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82D1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716EE7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B0D6E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05C6B"/>
    <w:multiLevelType w:val="hybridMultilevel"/>
    <w:tmpl w:val="58A06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6FF6"/>
    <w:multiLevelType w:val="hybridMultilevel"/>
    <w:tmpl w:val="879AA8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7B18"/>
    <w:multiLevelType w:val="hybridMultilevel"/>
    <w:tmpl w:val="C778D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87146"/>
    <w:multiLevelType w:val="hybridMultilevel"/>
    <w:tmpl w:val="469C4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20C2E"/>
    <w:multiLevelType w:val="hybridMultilevel"/>
    <w:tmpl w:val="1480C6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84C6F"/>
    <w:multiLevelType w:val="hybridMultilevel"/>
    <w:tmpl w:val="4E9898FC"/>
    <w:lvl w:ilvl="0" w:tplc="73D41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6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7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0E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0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03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CE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8C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C9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B60"/>
    <w:multiLevelType w:val="hybridMultilevel"/>
    <w:tmpl w:val="00D0AB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131AD"/>
    <w:multiLevelType w:val="hybridMultilevel"/>
    <w:tmpl w:val="44D4E6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720E9"/>
    <w:multiLevelType w:val="hybridMultilevel"/>
    <w:tmpl w:val="9FCE1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B5FE7"/>
    <w:multiLevelType w:val="hybridMultilevel"/>
    <w:tmpl w:val="BEAA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15FD5"/>
    <w:multiLevelType w:val="hybridMultilevel"/>
    <w:tmpl w:val="78D4F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3174A"/>
    <w:multiLevelType w:val="hybridMultilevel"/>
    <w:tmpl w:val="5A6431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C102C5"/>
    <w:multiLevelType w:val="hybridMultilevel"/>
    <w:tmpl w:val="39666088"/>
    <w:lvl w:ilvl="0" w:tplc="DD2CA0F8">
      <w:start w:val="1"/>
      <w:numFmt w:val="decimal"/>
      <w:lvlText w:val="%1."/>
      <w:lvlJc w:val="left"/>
      <w:pPr>
        <w:ind w:left="720" w:hanging="360"/>
      </w:pPr>
    </w:lvl>
    <w:lvl w:ilvl="1" w:tplc="EA5E9B94">
      <w:start w:val="1"/>
      <w:numFmt w:val="lowerLetter"/>
      <w:lvlText w:val="%2."/>
      <w:lvlJc w:val="left"/>
      <w:pPr>
        <w:ind w:left="1440" w:hanging="360"/>
      </w:pPr>
    </w:lvl>
    <w:lvl w:ilvl="2" w:tplc="2D601E8A">
      <w:start w:val="1"/>
      <w:numFmt w:val="lowerRoman"/>
      <w:lvlText w:val="%3."/>
      <w:lvlJc w:val="right"/>
      <w:pPr>
        <w:ind w:left="2160" w:hanging="180"/>
      </w:pPr>
    </w:lvl>
    <w:lvl w:ilvl="3" w:tplc="05E8E3CA">
      <w:start w:val="1"/>
      <w:numFmt w:val="decimal"/>
      <w:lvlText w:val="%4."/>
      <w:lvlJc w:val="left"/>
      <w:pPr>
        <w:ind w:left="2880" w:hanging="360"/>
      </w:pPr>
    </w:lvl>
    <w:lvl w:ilvl="4" w:tplc="4B9860AC">
      <w:start w:val="1"/>
      <w:numFmt w:val="lowerLetter"/>
      <w:lvlText w:val="%5."/>
      <w:lvlJc w:val="left"/>
      <w:pPr>
        <w:ind w:left="3600" w:hanging="360"/>
      </w:pPr>
    </w:lvl>
    <w:lvl w:ilvl="5" w:tplc="374A82C2">
      <w:start w:val="1"/>
      <w:numFmt w:val="lowerRoman"/>
      <w:lvlText w:val="%6."/>
      <w:lvlJc w:val="right"/>
      <w:pPr>
        <w:ind w:left="4320" w:hanging="180"/>
      </w:pPr>
    </w:lvl>
    <w:lvl w:ilvl="6" w:tplc="EAE8775E">
      <w:start w:val="1"/>
      <w:numFmt w:val="decimal"/>
      <w:lvlText w:val="%7."/>
      <w:lvlJc w:val="left"/>
      <w:pPr>
        <w:ind w:left="5040" w:hanging="360"/>
      </w:pPr>
    </w:lvl>
    <w:lvl w:ilvl="7" w:tplc="AFE433A6">
      <w:start w:val="1"/>
      <w:numFmt w:val="lowerLetter"/>
      <w:lvlText w:val="%8."/>
      <w:lvlJc w:val="left"/>
      <w:pPr>
        <w:ind w:left="5760" w:hanging="360"/>
      </w:pPr>
    </w:lvl>
    <w:lvl w:ilvl="8" w:tplc="DAEABD1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C6027"/>
    <w:multiLevelType w:val="hybridMultilevel"/>
    <w:tmpl w:val="A948DFFE"/>
    <w:lvl w:ilvl="0" w:tplc="C3227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AD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02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67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C4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43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41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E4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8A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50313"/>
    <w:multiLevelType w:val="hybridMultilevel"/>
    <w:tmpl w:val="29761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83684"/>
    <w:multiLevelType w:val="hybridMultilevel"/>
    <w:tmpl w:val="501CB5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1A5AF"/>
    <w:multiLevelType w:val="hybridMultilevel"/>
    <w:tmpl w:val="FAA8A1F8"/>
    <w:lvl w:ilvl="0" w:tplc="19F6778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DA56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86F1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8C29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C44A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EA6A4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3C2C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E9C99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ECAA7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A9482E"/>
    <w:multiLevelType w:val="hybridMultilevel"/>
    <w:tmpl w:val="943E8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596DA"/>
    <w:multiLevelType w:val="hybridMultilevel"/>
    <w:tmpl w:val="E09A06D4"/>
    <w:lvl w:ilvl="0" w:tplc="58E6D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A3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4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8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49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48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CC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2B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63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B2797"/>
    <w:multiLevelType w:val="hybridMultilevel"/>
    <w:tmpl w:val="44D4E6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5958B"/>
    <w:multiLevelType w:val="hybridMultilevel"/>
    <w:tmpl w:val="4656DCE6"/>
    <w:lvl w:ilvl="0" w:tplc="15C2F8A4">
      <w:start w:val="1"/>
      <w:numFmt w:val="decimal"/>
      <w:lvlText w:val="%1."/>
      <w:lvlJc w:val="left"/>
      <w:pPr>
        <w:ind w:left="1080" w:hanging="360"/>
      </w:pPr>
    </w:lvl>
    <w:lvl w:ilvl="1" w:tplc="3EC4324E">
      <w:start w:val="1"/>
      <w:numFmt w:val="lowerLetter"/>
      <w:lvlText w:val="%2."/>
      <w:lvlJc w:val="left"/>
      <w:pPr>
        <w:ind w:left="1800" w:hanging="360"/>
      </w:pPr>
    </w:lvl>
    <w:lvl w:ilvl="2" w:tplc="5C2433A6">
      <w:start w:val="1"/>
      <w:numFmt w:val="lowerRoman"/>
      <w:lvlText w:val="%3."/>
      <w:lvlJc w:val="right"/>
      <w:pPr>
        <w:ind w:left="2520" w:hanging="180"/>
      </w:pPr>
    </w:lvl>
    <w:lvl w:ilvl="3" w:tplc="B7B41658">
      <w:start w:val="1"/>
      <w:numFmt w:val="decimal"/>
      <w:lvlText w:val="%4."/>
      <w:lvlJc w:val="left"/>
      <w:pPr>
        <w:ind w:left="3240" w:hanging="360"/>
      </w:pPr>
    </w:lvl>
    <w:lvl w:ilvl="4" w:tplc="A62696A4">
      <w:start w:val="1"/>
      <w:numFmt w:val="lowerLetter"/>
      <w:lvlText w:val="%5."/>
      <w:lvlJc w:val="left"/>
      <w:pPr>
        <w:ind w:left="3960" w:hanging="360"/>
      </w:pPr>
    </w:lvl>
    <w:lvl w:ilvl="5" w:tplc="9B8E028A">
      <w:start w:val="1"/>
      <w:numFmt w:val="lowerRoman"/>
      <w:lvlText w:val="%6."/>
      <w:lvlJc w:val="right"/>
      <w:pPr>
        <w:ind w:left="4680" w:hanging="180"/>
      </w:pPr>
    </w:lvl>
    <w:lvl w:ilvl="6" w:tplc="EA3A6544">
      <w:start w:val="1"/>
      <w:numFmt w:val="decimal"/>
      <w:lvlText w:val="%7."/>
      <w:lvlJc w:val="left"/>
      <w:pPr>
        <w:ind w:left="5400" w:hanging="360"/>
      </w:pPr>
    </w:lvl>
    <w:lvl w:ilvl="7" w:tplc="4CBAD8A4">
      <w:start w:val="1"/>
      <w:numFmt w:val="lowerLetter"/>
      <w:lvlText w:val="%8."/>
      <w:lvlJc w:val="left"/>
      <w:pPr>
        <w:ind w:left="6120" w:hanging="360"/>
      </w:pPr>
    </w:lvl>
    <w:lvl w:ilvl="8" w:tplc="CF20BE24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ECFE5F"/>
    <w:multiLevelType w:val="hybridMultilevel"/>
    <w:tmpl w:val="6C3A88FC"/>
    <w:lvl w:ilvl="0" w:tplc="B55C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C5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23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4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EE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C1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6E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C6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E3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0206">
    <w:abstractNumId w:val="5"/>
  </w:num>
  <w:num w:numId="2" w16cid:durableId="117341561">
    <w:abstractNumId w:val="28"/>
  </w:num>
  <w:num w:numId="3" w16cid:durableId="1689137528">
    <w:abstractNumId w:val="18"/>
  </w:num>
  <w:num w:numId="4" w16cid:durableId="862985999">
    <w:abstractNumId w:val="1"/>
  </w:num>
  <w:num w:numId="5" w16cid:durableId="555550399">
    <w:abstractNumId w:val="25"/>
  </w:num>
  <w:num w:numId="6" w16cid:durableId="372581320">
    <w:abstractNumId w:val="29"/>
  </w:num>
  <w:num w:numId="7" w16cid:durableId="52315789">
    <w:abstractNumId w:val="23"/>
  </w:num>
  <w:num w:numId="8" w16cid:durableId="1066302924">
    <w:abstractNumId w:val="19"/>
  </w:num>
  <w:num w:numId="9" w16cid:durableId="1020663000">
    <w:abstractNumId w:val="11"/>
  </w:num>
  <w:num w:numId="10" w16cid:durableId="392588206">
    <w:abstractNumId w:val="0"/>
  </w:num>
  <w:num w:numId="11" w16cid:durableId="1125273275">
    <w:abstractNumId w:val="26"/>
  </w:num>
  <w:num w:numId="12" w16cid:durableId="312952089">
    <w:abstractNumId w:val="26"/>
    <w:lvlOverride w:ilvl="0">
      <w:startOverride w:val="1"/>
    </w:lvlOverride>
  </w:num>
  <w:num w:numId="13" w16cid:durableId="513495913">
    <w:abstractNumId w:val="3"/>
  </w:num>
  <w:num w:numId="14" w16cid:durableId="319887147">
    <w:abstractNumId w:val="24"/>
  </w:num>
  <w:num w:numId="15" w16cid:durableId="1035496224">
    <w:abstractNumId w:val="4"/>
  </w:num>
  <w:num w:numId="16" w16cid:durableId="295914648">
    <w:abstractNumId w:val="16"/>
  </w:num>
  <w:num w:numId="17" w16cid:durableId="2022312630">
    <w:abstractNumId w:val="8"/>
  </w:num>
  <w:num w:numId="18" w16cid:durableId="1372461423">
    <w:abstractNumId w:val="21"/>
  </w:num>
  <w:num w:numId="19" w16cid:durableId="538859153">
    <w:abstractNumId w:val="17"/>
  </w:num>
  <w:num w:numId="20" w16cid:durableId="1660380403">
    <w:abstractNumId w:val="6"/>
  </w:num>
  <w:num w:numId="21" w16cid:durableId="607154504">
    <w:abstractNumId w:val="12"/>
  </w:num>
  <w:num w:numId="22" w16cid:durableId="255553113">
    <w:abstractNumId w:val="13"/>
  </w:num>
  <w:num w:numId="23" w16cid:durableId="173686605">
    <w:abstractNumId w:val="27"/>
  </w:num>
  <w:num w:numId="24" w16cid:durableId="432089889">
    <w:abstractNumId w:val="20"/>
  </w:num>
  <w:num w:numId="25" w16cid:durableId="695498290">
    <w:abstractNumId w:val="14"/>
  </w:num>
  <w:num w:numId="26" w16cid:durableId="79758025">
    <w:abstractNumId w:val="2"/>
  </w:num>
  <w:num w:numId="27" w16cid:durableId="1266577189">
    <w:abstractNumId w:val="10"/>
  </w:num>
  <w:num w:numId="28" w16cid:durableId="1955281560">
    <w:abstractNumId w:val="9"/>
  </w:num>
  <w:num w:numId="29" w16cid:durableId="1304315588">
    <w:abstractNumId w:val="7"/>
  </w:num>
  <w:num w:numId="30" w16cid:durableId="66731857">
    <w:abstractNumId w:val="22"/>
  </w:num>
  <w:num w:numId="31" w16cid:durableId="15013079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6A"/>
    <w:rsid w:val="00004166"/>
    <w:rsid w:val="000070F7"/>
    <w:rsid w:val="00016AFB"/>
    <w:rsid w:val="00017809"/>
    <w:rsid w:val="00022968"/>
    <w:rsid w:val="00025790"/>
    <w:rsid w:val="00025900"/>
    <w:rsid w:val="00030857"/>
    <w:rsid w:val="000331E9"/>
    <w:rsid w:val="00041CAF"/>
    <w:rsid w:val="0004475F"/>
    <w:rsid w:val="00050188"/>
    <w:rsid w:val="00056556"/>
    <w:rsid w:val="0006713F"/>
    <w:rsid w:val="00092727"/>
    <w:rsid w:val="00092C6B"/>
    <w:rsid w:val="000932F2"/>
    <w:rsid w:val="00096BE5"/>
    <w:rsid w:val="000B0C1E"/>
    <w:rsid w:val="000B3B48"/>
    <w:rsid w:val="000C6D15"/>
    <w:rsid w:val="000D4F62"/>
    <w:rsid w:val="000D73A9"/>
    <w:rsid w:val="000E5FEE"/>
    <w:rsid w:val="000E7729"/>
    <w:rsid w:val="000F2367"/>
    <w:rsid w:val="00101C83"/>
    <w:rsid w:val="00112269"/>
    <w:rsid w:val="001136AE"/>
    <w:rsid w:val="00121912"/>
    <w:rsid w:val="001401AF"/>
    <w:rsid w:val="001412A5"/>
    <w:rsid w:val="00146E1C"/>
    <w:rsid w:val="00150E14"/>
    <w:rsid w:val="0015412B"/>
    <w:rsid w:val="00154885"/>
    <w:rsid w:val="00162F72"/>
    <w:rsid w:val="00181288"/>
    <w:rsid w:val="001920A6"/>
    <w:rsid w:val="001949E8"/>
    <w:rsid w:val="00194B43"/>
    <w:rsid w:val="00195DA5"/>
    <w:rsid w:val="001972FD"/>
    <w:rsid w:val="001A02BC"/>
    <w:rsid w:val="001B23CD"/>
    <w:rsid w:val="001B469D"/>
    <w:rsid w:val="001C4728"/>
    <w:rsid w:val="001C584C"/>
    <w:rsid w:val="001D74EA"/>
    <w:rsid w:val="001E3224"/>
    <w:rsid w:val="001F43F6"/>
    <w:rsid w:val="001F6DE4"/>
    <w:rsid w:val="002024AB"/>
    <w:rsid w:val="0020410F"/>
    <w:rsid w:val="00205693"/>
    <w:rsid w:val="002122A3"/>
    <w:rsid w:val="00215F44"/>
    <w:rsid w:val="00233BEE"/>
    <w:rsid w:val="00240138"/>
    <w:rsid w:val="00256179"/>
    <w:rsid w:val="00260B8C"/>
    <w:rsid w:val="00262349"/>
    <w:rsid w:val="00263DDF"/>
    <w:rsid w:val="002733E6"/>
    <w:rsid w:val="002827B8"/>
    <w:rsid w:val="00290ADE"/>
    <w:rsid w:val="00292994"/>
    <w:rsid w:val="00295994"/>
    <w:rsid w:val="002B20BE"/>
    <w:rsid w:val="002B2221"/>
    <w:rsid w:val="002B44A9"/>
    <w:rsid w:val="002C0177"/>
    <w:rsid w:val="002C66DE"/>
    <w:rsid w:val="002C718F"/>
    <w:rsid w:val="002D0DDB"/>
    <w:rsid w:val="002D59F2"/>
    <w:rsid w:val="002D60CB"/>
    <w:rsid w:val="002E1BC8"/>
    <w:rsid w:val="002F241D"/>
    <w:rsid w:val="00301754"/>
    <w:rsid w:val="003046A8"/>
    <w:rsid w:val="00310AA5"/>
    <w:rsid w:val="003265D4"/>
    <w:rsid w:val="00335929"/>
    <w:rsid w:val="00335F47"/>
    <w:rsid w:val="00342B87"/>
    <w:rsid w:val="00345225"/>
    <w:rsid w:val="003467AB"/>
    <w:rsid w:val="0035263C"/>
    <w:rsid w:val="00353190"/>
    <w:rsid w:val="00361DDB"/>
    <w:rsid w:val="00372BDE"/>
    <w:rsid w:val="00372CCD"/>
    <w:rsid w:val="00376F90"/>
    <w:rsid w:val="00384451"/>
    <w:rsid w:val="0039090A"/>
    <w:rsid w:val="00390B1E"/>
    <w:rsid w:val="003A2CE9"/>
    <w:rsid w:val="003A7091"/>
    <w:rsid w:val="003B4332"/>
    <w:rsid w:val="003B491F"/>
    <w:rsid w:val="003B4AF3"/>
    <w:rsid w:val="003C0404"/>
    <w:rsid w:val="003C12D9"/>
    <w:rsid w:val="003C2F34"/>
    <w:rsid w:val="003D2004"/>
    <w:rsid w:val="003D5438"/>
    <w:rsid w:val="003D5469"/>
    <w:rsid w:val="003D64FC"/>
    <w:rsid w:val="003D7E0D"/>
    <w:rsid w:val="003E2E60"/>
    <w:rsid w:val="003E32E7"/>
    <w:rsid w:val="003E6CD1"/>
    <w:rsid w:val="003F4BE6"/>
    <w:rsid w:val="003F77A7"/>
    <w:rsid w:val="0040671B"/>
    <w:rsid w:val="00415778"/>
    <w:rsid w:val="00424EB0"/>
    <w:rsid w:val="00427F13"/>
    <w:rsid w:val="0043062C"/>
    <w:rsid w:val="00446A83"/>
    <w:rsid w:val="0045644B"/>
    <w:rsid w:val="00457179"/>
    <w:rsid w:val="00465E55"/>
    <w:rsid w:val="004774FF"/>
    <w:rsid w:val="00483BA8"/>
    <w:rsid w:val="0049263C"/>
    <w:rsid w:val="00496ADB"/>
    <w:rsid w:val="00496E4A"/>
    <w:rsid w:val="004B4B7F"/>
    <w:rsid w:val="004C3490"/>
    <w:rsid w:val="004E526B"/>
    <w:rsid w:val="004E6DA7"/>
    <w:rsid w:val="004F5BB8"/>
    <w:rsid w:val="00500293"/>
    <w:rsid w:val="005143DD"/>
    <w:rsid w:val="00523F44"/>
    <w:rsid w:val="00525D8B"/>
    <w:rsid w:val="00536A11"/>
    <w:rsid w:val="00552384"/>
    <w:rsid w:val="00555747"/>
    <w:rsid w:val="00563961"/>
    <w:rsid w:val="00571276"/>
    <w:rsid w:val="0057692D"/>
    <w:rsid w:val="005772F5"/>
    <w:rsid w:val="005A10EC"/>
    <w:rsid w:val="005A35A1"/>
    <w:rsid w:val="005C38F5"/>
    <w:rsid w:val="005F0514"/>
    <w:rsid w:val="005F3A27"/>
    <w:rsid w:val="006024D3"/>
    <w:rsid w:val="00615C2D"/>
    <w:rsid w:val="00620B3A"/>
    <w:rsid w:val="00622539"/>
    <w:rsid w:val="00630520"/>
    <w:rsid w:val="0065175F"/>
    <w:rsid w:val="006545FD"/>
    <w:rsid w:val="00654A6F"/>
    <w:rsid w:val="00654C2C"/>
    <w:rsid w:val="00667D6A"/>
    <w:rsid w:val="006714F1"/>
    <w:rsid w:val="00693D52"/>
    <w:rsid w:val="00694D33"/>
    <w:rsid w:val="006A4570"/>
    <w:rsid w:val="006B22B6"/>
    <w:rsid w:val="006B7CE3"/>
    <w:rsid w:val="006C207D"/>
    <w:rsid w:val="006C28F7"/>
    <w:rsid w:val="006D2C4C"/>
    <w:rsid w:val="006E381E"/>
    <w:rsid w:val="006E4035"/>
    <w:rsid w:val="006E45D3"/>
    <w:rsid w:val="006F18CF"/>
    <w:rsid w:val="006F71B9"/>
    <w:rsid w:val="007102D2"/>
    <w:rsid w:val="0071189F"/>
    <w:rsid w:val="00715390"/>
    <w:rsid w:val="00720A21"/>
    <w:rsid w:val="0072135A"/>
    <w:rsid w:val="007214DE"/>
    <w:rsid w:val="007220E0"/>
    <w:rsid w:val="0073007E"/>
    <w:rsid w:val="00732EFB"/>
    <w:rsid w:val="0073326A"/>
    <w:rsid w:val="00734960"/>
    <w:rsid w:val="00735866"/>
    <w:rsid w:val="007465F1"/>
    <w:rsid w:val="0074712A"/>
    <w:rsid w:val="00750077"/>
    <w:rsid w:val="007539D0"/>
    <w:rsid w:val="007554B4"/>
    <w:rsid w:val="00756E4F"/>
    <w:rsid w:val="007835ED"/>
    <w:rsid w:val="00792F45"/>
    <w:rsid w:val="007A168D"/>
    <w:rsid w:val="007B355C"/>
    <w:rsid w:val="007B41EE"/>
    <w:rsid w:val="007B6AEE"/>
    <w:rsid w:val="007C1657"/>
    <w:rsid w:val="007C546E"/>
    <w:rsid w:val="007D25AA"/>
    <w:rsid w:val="007D5DAF"/>
    <w:rsid w:val="007D6294"/>
    <w:rsid w:val="007F411C"/>
    <w:rsid w:val="007F513D"/>
    <w:rsid w:val="00802753"/>
    <w:rsid w:val="00813DBB"/>
    <w:rsid w:val="008174B9"/>
    <w:rsid w:val="008214F8"/>
    <w:rsid w:val="00823583"/>
    <w:rsid w:val="00830C96"/>
    <w:rsid w:val="008473A2"/>
    <w:rsid w:val="00851B35"/>
    <w:rsid w:val="00855A0D"/>
    <w:rsid w:val="008573C8"/>
    <w:rsid w:val="00864588"/>
    <w:rsid w:val="008666C7"/>
    <w:rsid w:val="00874A16"/>
    <w:rsid w:val="00874F28"/>
    <w:rsid w:val="00887290"/>
    <w:rsid w:val="00895546"/>
    <w:rsid w:val="008A2D69"/>
    <w:rsid w:val="008A2E6A"/>
    <w:rsid w:val="008B00E6"/>
    <w:rsid w:val="008B71D2"/>
    <w:rsid w:val="008E1B99"/>
    <w:rsid w:val="008F10EF"/>
    <w:rsid w:val="009014FF"/>
    <w:rsid w:val="0090710B"/>
    <w:rsid w:val="00910528"/>
    <w:rsid w:val="00915451"/>
    <w:rsid w:val="009155AA"/>
    <w:rsid w:val="00916541"/>
    <w:rsid w:val="0093034B"/>
    <w:rsid w:val="00933017"/>
    <w:rsid w:val="00936CDB"/>
    <w:rsid w:val="009510B0"/>
    <w:rsid w:val="0095358B"/>
    <w:rsid w:val="00955C73"/>
    <w:rsid w:val="00955CC3"/>
    <w:rsid w:val="0096188A"/>
    <w:rsid w:val="00961FF2"/>
    <w:rsid w:val="00963BB1"/>
    <w:rsid w:val="00964582"/>
    <w:rsid w:val="0096742B"/>
    <w:rsid w:val="00975BC9"/>
    <w:rsid w:val="00983F42"/>
    <w:rsid w:val="00995208"/>
    <w:rsid w:val="009A74A1"/>
    <w:rsid w:val="009B03E0"/>
    <w:rsid w:val="009B73E8"/>
    <w:rsid w:val="009C1729"/>
    <w:rsid w:val="009E0CE5"/>
    <w:rsid w:val="009E2539"/>
    <w:rsid w:val="009E5A16"/>
    <w:rsid w:val="009F0D0E"/>
    <w:rsid w:val="00A126EB"/>
    <w:rsid w:val="00A15244"/>
    <w:rsid w:val="00A152B4"/>
    <w:rsid w:val="00A23239"/>
    <w:rsid w:val="00A33260"/>
    <w:rsid w:val="00A35765"/>
    <w:rsid w:val="00A35B39"/>
    <w:rsid w:val="00A40AD7"/>
    <w:rsid w:val="00A43403"/>
    <w:rsid w:val="00A43EB9"/>
    <w:rsid w:val="00A508DC"/>
    <w:rsid w:val="00A5161A"/>
    <w:rsid w:val="00A67085"/>
    <w:rsid w:val="00A80AA1"/>
    <w:rsid w:val="00AA1036"/>
    <w:rsid w:val="00AA20AA"/>
    <w:rsid w:val="00AA2173"/>
    <w:rsid w:val="00AA346A"/>
    <w:rsid w:val="00AC14CB"/>
    <w:rsid w:val="00AC4F2A"/>
    <w:rsid w:val="00AD4AFC"/>
    <w:rsid w:val="00AD69FE"/>
    <w:rsid w:val="00AE28E3"/>
    <w:rsid w:val="00B04031"/>
    <w:rsid w:val="00B05246"/>
    <w:rsid w:val="00B079F1"/>
    <w:rsid w:val="00B1049B"/>
    <w:rsid w:val="00B206C8"/>
    <w:rsid w:val="00B27658"/>
    <w:rsid w:val="00B27FF1"/>
    <w:rsid w:val="00B306E6"/>
    <w:rsid w:val="00B34DD4"/>
    <w:rsid w:val="00B46745"/>
    <w:rsid w:val="00B503B5"/>
    <w:rsid w:val="00B548D8"/>
    <w:rsid w:val="00B54DA0"/>
    <w:rsid w:val="00B61FCA"/>
    <w:rsid w:val="00B706EE"/>
    <w:rsid w:val="00B71174"/>
    <w:rsid w:val="00B716CC"/>
    <w:rsid w:val="00B742BA"/>
    <w:rsid w:val="00B7743A"/>
    <w:rsid w:val="00B844D6"/>
    <w:rsid w:val="00B86AAF"/>
    <w:rsid w:val="00B90E2B"/>
    <w:rsid w:val="00BA4437"/>
    <w:rsid w:val="00BA5C15"/>
    <w:rsid w:val="00BA5C44"/>
    <w:rsid w:val="00BA6564"/>
    <w:rsid w:val="00BA7753"/>
    <w:rsid w:val="00BB704C"/>
    <w:rsid w:val="00BC3900"/>
    <w:rsid w:val="00BD3351"/>
    <w:rsid w:val="00BD3F41"/>
    <w:rsid w:val="00BD49A8"/>
    <w:rsid w:val="00BD7EED"/>
    <w:rsid w:val="00BE075F"/>
    <w:rsid w:val="00BE4DF6"/>
    <w:rsid w:val="00BE68D5"/>
    <w:rsid w:val="00BE7396"/>
    <w:rsid w:val="00BF5DCA"/>
    <w:rsid w:val="00C00BBB"/>
    <w:rsid w:val="00C04E11"/>
    <w:rsid w:val="00C14A75"/>
    <w:rsid w:val="00C208C2"/>
    <w:rsid w:val="00C27109"/>
    <w:rsid w:val="00C31AAA"/>
    <w:rsid w:val="00C36AA9"/>
    <w:rsid w:val="00C51C04"/>
    <w:rsid w:val="00C53F98"/>
    <w:rsid w:val="00C55568"/>
    <w:rsid w:val="00C643EC"/>
    <w:rsid w:val="00C645C2"/>
    <w:rsid w:val="00C73BA2"/>
    <w:rsid w:val="00C75DAB"/>
    <w:rsid w:val="00C80278"/>
    <w:rsid w:val="00C81928"/>
    <w:rsid w:val="00C851C7"/>
    <w:rsid w:val="00C85870"/>
    <w:rsid w:val="00C86361"/>
    <w:rsid w:val="00C96077"/>
    <w:rsid w:val="00CA2A89"/>
    <w:rsid w:val="00CA4C10"/>
    <w:rsid w:val="00CB1DF4"/>
    <w:rsid w:val="00CC19E5"/>
    <w:rsid w:val="00CC7428"/>
    <w:rsid w:val="00CE488C"/>
    <w:rsid w:val="00CF292B"/>
    <w:rsid w:val="00CF5085"/>
    <w:rsid w:val="00CF7829"/>
    <w:rsid w:val="00D033F8"/>
    <w:rsid w:val="00D03C91"/>
    <w:rsid w:val="00D07875"/>
    <w:rsid w:val="00D1270A"/>
    <w:rsid w:val="00D2750D"/>
    <w:rsid w:val="00D33E84"/>
    <w:rsid w:val="00D3639B"/>
    <w:rsid w:val="00D37325"/>
    <w:rsid w:val="00D50248"/>
    <w:rsid w:val="00D63E27"/>
    <w:rsid w:val="00D64F6B"/>
    <w:rsid w:val="00D66277"/>
    <w:rsid w:val="00D66BF2"/>
    <w:rsid w:val="00D74D14"/>
    <w:rsid w:val="00D76EEB"/>
    <w:rsid w:val="00D82C6D"/>
    <w:rsid w:val="00D917F5"/>
    <w:rsid w:val="00DA35E8"/>
    <w:rsid w:val="00DC37AC"/>
    <w:rsid w:val="00DC54EC"/>
    <w:rsid w:val="00DD4397"/>
    <w:rsid w:val="00DE7D95"/>
    <w:rsid w:val="00DF1857"/>
    <w:rsid w:val="00DF4F85"/>
    <w:rsid w:val="00E070B2"/>
    <w:rsid w:val="00E16644"/>
    <w:rsid w:val="00E27793"/>
    <w:rsid w:val="00E30A85"/>
    <w:rsid w:val="00E31543"/>
    <w:rsid w:val="00E34481"/>
    <w:rsid w:val="00E4524A"/>
    <w:rsid w:val="00E54683"/>
    <w:rsid w:val="00E570F6"/>
    <w:rsid w:val="00E5740A"/>
    <w:rsid w:val="00E66E85"/>
    <w:rsid w:val="00E763F4"/>
    <w:rsid w:val="00E7641C"/>
    <w:rsid w:val="00E808D8"/>
    <w:rsid w:val="00E87D17"/>
    <w:rsid w:val="00E909ED"/>
    <w:rsid w:val="00E91528"/>
    <w:rsid w:val="00E9158A"/>
    <w:rsid w:val="00EA0B1B"/>
    <w:rsid w:val="00EB2895"/>
    <w:rsid w:val="00EB6C3C"/>
    <w:rsid w:val="00EC7A33"/>
    <w:rsid w:val="00ED50B2"/>
    <w:rsid w:val="00EE4BE8"/>
    <w:rsid w:val="00EE6BEF"/>
    <w:rsid w:val="00EE70C1"/>
    <w:rsid w:val="00EF0BF2"/>
    <w:rsid w:val="00EF47D1"/>
    <w:rsid w:val="00F0166E"/>
    <w:rsid w:val="00F06B5F"/>
    <w:rsid w:val="00F117D4"/>
    <w:rsid w:val="00F1251C"/>
    <w:rsid w:val="00F1361B"/>
    <w:rsid w:val="00F165AA"/>
    <w:rsid w:val="00F169CF"/>
    <w:rsid w:val="00F25803"/>
    <w:rsid w:val="00F372F1"/>
    <w:rsid w:val="00F37BA9"/>
    <w:rsid w:val="00F408E2"/>
    <w:rsid w:val="00F4793D"/>
    <w:rsid w:val="00F57864"/>
    <w:rsid w:val="00F61161"/>
    <w:rsid w:val="00F65809"/>
    <w:rsid w:val="00F70D42"/>
    <w:rsid w:val="00F90363"/>
    <w:rsid w:val="00F94409"/>
    <w:rsid w:val="00F97DF7"/>
    <w:rsid w:val="00FA1ACC"/>
    <w:rsid w:val="00FA664A"/>
    <w:rsid w:val="00FA694D"/>
    <w:rsid w:val="00FC43CD"/>
    <w:rsid w:val="00FE30EA"/>
    <w:rsid w:val="00FF3CFE"/>
    <w:rsid w:val="00FF6976"/>
    <w:rsid w:val="02B662DC"/>
    <w:rsid w:val="03853CA6"/>
    <w:rsid w:val="057E9584"/>
    <w:rsid w:val="06C0ABC6"/>
    <w:rsid w:val="07642008"/>
    <w:rsid w:val="07F28522"/>
    <w:rsid w:val="0AC77D48"/>
    <w:rsid w:val="0E240CE6"/>
    <w:rsid w:val="0EF79FCC"/>
    <w:rsid w:val="12494E57"/>
    <w:rsid w:val="1767B120"/>
    <w:rsid w:val="1C1F4541"/>
    <w:rsid w:val="1C47FC7C"/>
    <w:rsid w:val="1CD5EC1A"/>
    <w:rsid w:val="1D92CFB2"/>
    <w:rsid w:val="1DB1BAB5"/>
    <w:rsid w:val="1E8E3E3D"/>
    <w:rsid w:val="1EFEB2C8"/>
    <w:rsid w:val="1FF8386C"/>
    <w:rsid w:val="204CA318"/>
    <w:rsid w:val="20B1D4F7"/>
    <w:rsid w:val="21B66E03"/>
    <w:rsid w:val="2221AD93"/>
    <w:rsid w:val="234CC429"/>
    <w:rsid w:val="2366725F"/>
    <w:rsid w:val="23DF26FC"/>
    <w:rsid w:val="23E5956D"/>
    <w:rsid w:val="23EDBE8B"/>
    <w:rsid w:val="25C0C6A4"/>
    <w:rsid w:val="26555D01"/>
    <w:rsid w:val="26C04189"/>
    <w:rsid w:val="27C58F67"/>
    <w:rsid w:val="2A4735B1"/>
    <w:rsid w:val="2A993E32"/>
    <w:rsid w:val="2AE45A65"/>
    <w:rsid w:val="2B68F302"/>
    <w:rsid w:val="2D0EDDC6"/>
    <w:rsid w:val="2DCC2288"/>
    <w:rsid w:val="2E127478"/>
    <w:rsid w:val="2E2877DA"/>
    <w:rsid w:val="2F53FB34"/>
    <w:rsid w:val="32DFE272"/>
    <w:rsid w:val="33A0BEE0"/>
    <w:rsid w:val="35967559"/>
    <w:rsid w:val="373F9A29"/>
    <w:rsid w:val="3813566C"/>
    <w:rsid w:val="3EC1D4B8"/>
    <w:rsid w:val="40054C73"/>
    <w:rsid w:val="42A9FB1A"/>
    <w:rsid w:val="46AC25C5"/>
    <w:rsid w:val="481E0B0B"/>
    <w:rsid w:val="49D75466"/>
    <w:rsid w:val="4B2FACD1"/>
    <w:rsid w:val="4DCD3C28"/>
    <w:rsid w:val="4EAE431C"/>
    <w:rsid w:val="4F0A66C6"/>
    <w:rsid w:val="4F32BB7F"/>
    <w:rsid w:val="51EAC26C"/>
    <w:rsid w:val="5225DAED"/>
    <w:rsid w:val="53CED85F"/>
    <w:rsid w:val="5412F62D"/>
    <w:rsid w:val="56C564F4"/>
    <w:rsid w:val="582930C8"/>
    <w:rsid w:val="58A13868"/>
    <w:rsid w:val="5B71E82D"/>
    <w:rsid w:val="5DBACE2C"/>
    <w:rsid w:val="61172413"/>
    <w:rsid w:val="639BFDCC"/>
    <w:rsid w:val="63CB23E4"/>
    <w:rsid w:val="63E2E969"/>
    <w:rsid w:val="63F64A9D"/>
    <w:rsid w:val="644493D9"/>
    <w:rsid w:val="64BBCAAF"/>
    <w:rsid w:val="65E4EC6B"/>
    <w:rsid w:val="66506E65"/>
    <w:rsid w:val="66EDCDE3"/>
    <w:rsid w:val="673A14B8"/>
    <w:rsid w:val="679888AE"/>
    <w:rsid w:val="680D6C99"/>
    <w:rsid w:val="6833769B"/>
    <w:rsid w:val="6AE7A34C"/>
    <w:rsid w:val="6E3E468C"/>
    <w:rsid w:val="6E69247C"/>
    <w:rsid w:val="6E84D92A"/>
    <w:rsid w:val="6F39B5A4"/>
    <w:rsid w:val="6FBB3238"/>
    <w:rsid w:val="79B28CD3"/>
    <w:rsid w:val="7ABDD65C"/>
    <w:rsid w:val="7BDE09C8"/>
    <w:rsid w:val="7E2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1D4EA"/>
  <w15:chartTrackingRefBased/>
  <w15:docId w15:val="{51C859B6-9A5B-4230-A8C6-88C5ACD9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3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8573C8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545FD"/>
  </w:style>
  <w:style w:type="paragraph" w:styleId="TOCHeading">
    <w:name w:val="TOC Heading"/>
    <w:basedOn w:val="Heading1"/>
    <w:next w:val="Normal"/>
    <w:uiPriority w:val="39"/>
    <w:unhideWhenUsed/>
    <w:qFormat/>
    <w:rsid w:val="00A40AD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AD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0AD7"/>
    <w:pPr>
      <w:spacing w:before="120" w:after="0"/>
      <w:ind w:left="18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40AD7"/>
    <w:rPr>
      <w:color w:val="40ACD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40AD7"/>
    <w:pPr>
      <w:spacing w:after="0"/>
      <w:ind w:left="360"/>
    </w:pPr>
    <w:rPr>
      <w:rFonts w:cstheme="minorHAnsi"/>
      <w:sz w:val="20"/>
    </w:rPr>
  </w:style>
  <w:style w:type="table" w:customStyle="1" w:styleId="LayoutTable">
    <w:name w:val="Layout Table"/>
    <w:basedOn w:val="TableNormal"/>
    <w:uiPriority w:val="99"/>
    <w:rsid w:val="00C00BBB"/>
    <w:pPr>
      <w:spacing w:before="60" w:after="0" w:line="240" w:lineRule="auto"/>
      <w:ind w:left="144" w:right="144"/>
    </w:pPr>
    <w:rPr>
      <w:rFonts w:eastAsiaTheme="minorEastAsia"/>
      <w:color w:val="2C283A" w:themeColor="text2"/>
      <w:sz w:val="20"/>
    </w:rPr>
    <w:tblPr>
      <w:tblCellMar>
        <w:left w:w="0" w:type="dxa"/>
        <w:right w:w="0" w:type="dxa"/>
      </w:tblCellMar>
    </w:tblPr>
  </w:style>
  <w:style w:type="paragraph" w:customStyle="1" w:styleId="Name">
    <w:name w:val="Name"/>
    <w:basedOn w:val="Normal"/>
    <w:uiPriority w:val="2"/>
    <w:qFormat/>
    <w:rsid w:val="00C00BBB"/>
    <w:pPr>
      <w:spacing w:before="60" w:after="60" w:line="240" w:lineRule="auto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915451"/>
    <w:pPr>
      <w:spacing w:after="200" w:line="240" w:lineRule="auto"/>
    </w:pPr>
    <w:rPr>
      <w:i/>
      <w:iCs/>
      <w:color w:val="2C283A" w:themeColor="text2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2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539"/>
    <w:rPr>
      <w:color w:val="92588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2CCD"/>
    <w:pPr>
      <w:spacing w:after="0"/>
      <w:ind w:left="54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2CCD"/>
    <w:pPr>
      <w:spacing w:after="0"/>
      <w:ind w:left="72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2CCD"/>
    <w:pPr>
      <w:spacing w:after="0"/>
      <w:ind w:left="9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2CCD"/>
    <w:pPr>
      <w:spacing w:after="0"/>
      <w:ind w:left="108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2CCD"/>
    <w:pPr>
      <w:spacing w:after="0"/>
      <w:ind w:left="126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2CCD"/>
    <w:pPr>
      <w:spacing w:after="0"/>
      <w:ind w:left="1440"/>
    </w:pPr>
    <w:rPr>
      <w:rFonts w:cstheme="minorHAnsi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372CCD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4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>SYST 17796 - 66455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7ED6E1801404DA9E67AB95A61DA29" ma:contentTypeVersion="9" ma:contentTypeDescription="Create a new document." ma:contentTypeScope="" ma:versionID="0be9ee5d481d6e9866437cec2591bebc">
  <xsd:schema xmlns:xsd="http://www.w3.org/2001/XMLSchema" xmlns:xs="http://www.w3.org/2001/XMLSchema" xmlns:p="http://schemas.microsoft.com/office/2006/metadata/properties" xmlns:ns3="a8b7380b-1197-4529-8d17-5cdf75be67a6" xmlns:ns4="ce1526a7-bafc-4e37-a9e6-6f446caed6c3" targetNamespace="http://schemas.microsoft.com/office/2006/metadata/properties" ma:root="true" ma:fieldsID="9ff9560ecd3ff4c2a6a3715f107711a3" ns3:_="" ns4:_="">
    <xsd:import namespace="a8b7380b-1197-4529-8d17-5cdf75be67a6"/>
    <xsd:import namespace="ce1526a7-bafc-4e37-a9e6-6f446caed6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7380b-1197-4529-8d17-5cdf75be6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526a7-bafc-4e37-a9e6-6f446caed6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b7380b-1197-4529-8d17-5cdf75be67a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88CA54-FC41-4B70-8AFC-2657F4DC6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7380b-1197-4529-8d17-5cdf75be67a6"/>
    <ds:schemaRef ds:uri="ce1526a7-bafc-4e37-a9e6-6f446caed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B4455B-EA21-0746-89B9-55441667DC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F80BD2-6246-4E07-B5FD-6FD17694666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0595FD-7F1C-443D-AC9B-8985AE1C915D}">
  <ds:schemaRefs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  <ds:schemaRef ds:uri="ce1526a7-bafc-4e37-a9e6-6f446caed6c3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a8b7380b-1197-4529-8d17-5cdf75be6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Project%20scope%20report%20(Business%20Blue%20design).dotx</Template>
  <TotalTime>0</TotalTime>
  <Pages>1</Pages>
  <Words>733</Words>
  <Characters>4183</Characters>
  <Application>Microsoft Office Word</Application>
  <DocSecurity>4</DocSecurity>
  <Lines>34</Lines>
  <Paragraphs>9</Paragraphs>
  <ScaleCrop>false</ScaleCrop>
  <Company>991 446 494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</dc:title>
  <dc:subject>Card Game: WAR</dc:subject>
  <dc:creator>Patricia j. gariandO</dc:creator>
  <cp:keywords/>
  <cp:lastModifiedBy>Snehdeep Kaur</cp:lastModifiedBy>
  <cp:revision>4</cp:revision>
  <dcterms:created xsi:type="dcterms:W3CDTF">2024-07-21T21:24:00Z</dcterms:created>
  <dcterms:modified xsi:type="dcterms:W3CDTF">2024-07-21T21:45:00Z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ContentTypeId">
    <vt:lpwstr>0x0101003F67ED6E1801404DA9E67AB95A61DA29</vt:lpwstr>
  </property>
</Properties>
</file>